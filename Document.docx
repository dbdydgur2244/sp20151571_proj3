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Pr="00263349" w:rsidRDefault="003B47A8" w:rsidP="00CA247B">
      <w:pPr>
        <w:ind w:right="1280"/>
        <w:rPr>
          <w:rFonts w:ascii="HY견고딕" w:eastAsia="HY견고딕"/>
          <w:sz w:val="32"/>
          <w:lang w:eastAsia="ko-KR"/>
        </w:rPr>
      </w:pPr>
      <w:bookmarkStart w:id="0" w:name="_GoBack"/>
      <w:bookmarkEnd w:id="0"/>
    </w:p>
    <w:p w:rsidR="00CA247B" w:rsidRPr="00263349" w:rsidRDefault="00CA247B" w:rsidP="00CA247B">
      <w:pPr>
        <w:ind w:right="1280"/>
        <w:rPr>
          <w:rFonts w:ascii="HY견고딕" w:eastAsia="HY견고딕"/>
          <w:sz w:val="32"/>
          <w:lang w:eastAsia="ko-KR"/>
        </w:rPr>
      </w:pPr>
    </w:p>
    <w:p w:rsidR="00CA247B" w:rsidRPr="00263349" w:rsidRDefault="00CA247B" w:rsidP="00CA247B">
      <w:pPr>
        <w:ind w:right="1280"/>
        <w:rPr>
          <w:rFonts w:ascii="HY견고딕" w:eastAsia="HY견고딕"/>
          <w:sz w:val="32"/>
          <w:lang w:eastAsia="ko-KR"/>
        </w:rPr>
      </w:pPr>
    </w:p>
    <w:p w:rsidR="00CA247B" w:rsidRPr="00263349" w:rsidRDefault="00CA247B" w:rsidP="00CA247B">
      <w:pPr>
        <w:ind w:right="1280"/>
        <w:rPr>
          <w:rFonts w:ascii="HY견고딕" w:eastAsia="HY견고딕"/>
          <w:sz w:val="32"/>
          <w:lang w:eastAsia="ko-KR"/>
        </w:rPr>
      </w:pPr>
    </w:p>
    <w:p w:rsidR="00CA247B" w:rsidRPr="00263349" w:rsidRDefault="00CA247B" w:rsidP="00CA247B">
      <w:pPr>
        <w:ind w:right="1280"/>
        <w:rPr>
          <w:rFonts w:ascii="HY견고딕" w:eastAsia="HY견고딕"/>
          <w:sz w:val="32"/>
          <w:lang w:eastAsia="ko-KR"/>
        </w:rPr>
      </w:pPr>
    </w:p>
    <w:p w:rsidR="003B47A8" w:rsidRPr="00263349" w:rsidRDefault="00720BC0">
      <w:pPr>
        <w:jc w:val="right"/>
        <w:rPr>
          <w:rFonts w:ascii="HY견고딕" w:eastAsia="HY견고딕"/>
          <w:sz w:val="48"/>
          <w:szCs w:val="48"/>
          <w:lang w:eastAsia="ko-KR"/>
        </w:rPr>
      </w:pPr>
      <w:r w:rsidRPr="00263349">
        <w:rPr>
          <w:rFonts w:ascii="HY견고딕" w:eastAsia="HY견고딕" w:hint="eastAsia"/>
          <w:sz w:val="32"/>
          <w:lang w:eastAsia="ko-KR"/>
        </w:rPr>
        <w:t xml:space="preserve"> </w:t>
      </w:r>
      <w:r w:rsidRPr="00263349">
        <w:rPr>
          <w:rFonts w:ascii="HY견고딕" w:eastAsia="HY견고딕" w:hint="eastAsia"/>
          <w:sz w:val="48"/>
          <w:szCs w:val="48"/>
          <w:lang w:eastAsia="ko-KR"/>
        </w:rPr>
        <w:t>과목 명</w:t>
      </w:r>
      <w:r w:rsidR="003B47A8" w:rsidRPr="00263349">
        <w:rPr>
          <w:rFonts w:ascii="HY견고딕" w:eastAsia="HY견고딕" w:hint="eastAsia"/>
          <w:sz w:val="48"/>
          <w:szCs w:val="48"/>
          <w:lang w:eastAsia="ko-KR"/>
        </w:rPr>
        <w:t xml:space="preserve">: </w:t>
      </w:r>
      <w:r w:rsidR="00BB1898" w:rsidRPr="00263349">
        <w:rPr>
          <w:rFonts w:ascii="HY견고딕" w:eastAsia="HY견고딕" w:hint="eastAsia"/>
          <w:sz w:val="48"/>
          <w:szCs w:val="48"/>
          <w:lang w:eastAsia="ko-KR"/>
        </w:rPr>
        <w:t>시스템프로그래밍</w:t>
      </w:r>
    </w:p>
    <w:p w:rsidR="00530B24" w:rsidRPr="00263349" w:rsidRDefault="00530B24">
      <w:pPr>
        <w:jc w:val="right"/>
        <w:rPr>
          <w:rFonts w:ascii="HY견고딕" w:eastAsia="HY견고딕"/>
          <w:sz w:val="24"/>
          <w:szCs w:val="24"/>
          <w:lang w:eastAsia="ko-KR"/>
        </w:rPr>
      </w:pPr>
      <w:r w:rsidRPr="00263349">
        <w:rPr>
          <w:rFonts w:ascii="HY견고딕" w:eastAsia="HY견고딕" w:hint="eastAsia"/>
          <w:sz w:val="24"/>
          <w:szCs w:val="24"/>
          <w:lang w:eastAsia="ko-KR"/>
        </w:rPr>
        <w:t xml:space="preserve">담당 교수 명: </w:t>
      </w:r>
      <w:r w:rsidR="00340730" w:rsidRPr="00263349">
        <w:rPr>
          <w:rFonts w:ascii="HY견고딕" w:eastAsia="HY견고딕" w:hint="eastAsia"/>
          <w:sz w:val="24"/>
          <w:szCs w:val="24"/>
          <w:lang w:eastAsia="ko-KR"/>
        </w:rPr>
        <w:t>박</w:t>
      </w:r>
      <w:r w:rsidR="00BB1898" w:rsidRPr="00263349">
        <w:rPr>
          <w:rFonts w:ascii="HY견고딕" w:eastAsia="HY견고딕" w:hint="eastAsia"/>
          <w:sz w:val="24"/>
          <w:szCs w:val="24"/>
          <w:lang w:eastAsia="ko-KR"/>
        </w:rPr>
        <w:t xml:space="preserve"> </w:t>
      </w:r>
      <w:r w:rsidR="00340730" w:rsidRPr="00263349">
        <w:rPr>
          <w:rFonts w:ascii="HY견고딕" w:eastAsia="HY견고딕" w:hint="eastAsia"/>
          <w:sz w:val="24"/>
          <w:szCs w:val="24"/>
          <w:lang w:eastAsia="ko-KR"/>
        </w:rPr>
        <w:t>운</w:t>
      </w:r>
      <w:r w:rsidR="00BB1898" w:rsidRPr="00263349">
        <w:rPr>
          <w:rFonts w:ascii="HY견고딕" w:eastAsia="HY견고딕" w:hint="eastAsia"/>
          <w:sz w:val="24"/>
          <w:szCs w:val="24"/>
          <w:lang w:eastAsia="ko-KR"/>
        </w:rPr>
        <w:t xml:space="preserve"> </w:t>
      </w:r>
      <w:r w:rsidR="00340730" w:rsidRPr="00263349">
        <w:rPr>
          <w:rFonts w:ascii="HY견고딕" w:eastAsia="HY견고딕" w:hint="eastAsia"/>
          <w:sz w:val="24"/>
          <w:szCs w:val="24"/>
          <w:lang w:eastAsia="ko-KR"/>
        </w:rPr>
        <w:t>상</w:t>
      </w:r>
    </w:p>
    <w:p w:rsidR="003B47A8" w:rsidRPr="00263349" w:rsidRDefault="00CE7811">
      <w:pPr>
        <w:pStyle w:val="a7"/>
        <w:spacing w:before="240"/>
        <w:jc w:val="right"/>
        <w:rPr>
          <w:rFonts w:ascii="HY견고딕" w:eastAsia="HY견고딕" w:hAnsi="돋움체"/>
          <w:sz w:val="48"/>
          <w:lang w:eastAsia="ko-KR"/>
        </w:rPr>
      </w:pPr>
      <w:r w:rsidRPr="00263349">
        <w:rPr>
          <w:rFonts w:ascii="HY견고딕" w:eastAsia="HY견고딕" w:hAnsi="돋움체" w:hint="eastAsia"/>
          <w:sz w:val="48"/>
          <w:lang w:eastAsia="ko-KR"/>
        </w:rPr>
        <w:t>&lt;&lt;</w:t>
      </w:r>
      <w:r w:rsidR="00720BC0" w:rsidRPr="00263349">
        <w:rPr>
          <w:rFonts w:ascii="HY견고딕" w:eastAsia="HY견고딕" w:hAnsi="돋움체" w:hint="eastAsia"/>
          <w:sz w:val="48"/>
          <w:lang w:eastAsia="ko-KR"/>
        </w:rPr>
        <w:t xml:space="preserve">Assignment </w:t>
      </w:r>
      <w:r w:rsidR="00AE47E5">
        <w:rPr>
          <w:rFonts w:ascii="HY견고딕" w:eastAsia="HY견고딕" w:hAnsi="돋움체"/>
          <w:sz w:val="48"/>
          <w:lang w:eastAsia="ko-KR"/>
        </w:rPr>
        <w:t>3</w:t>
      </w:r>
      <w:r w:rsidRPr="00263349">
        <w:rPr>
          <w:rFonts w:ascii="HY견고딕" w:eastAsia="HY견고딕" w:hAnsi="돋움체" w:hint="eastAsia"/>
          <w:sz w:val="48"/>
          <w:lang w:eastAsia="ko-KR"/>
        </w:rPr>
        <w:t>&gt;&gt;</w:t>
      </w:r>
    </w:p>
    <w:p w:rsidR="003B47A8" w:rsidRPr="00263349" w:rsidRDefault="003B47A8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3B47A8" w:rsidRPr="00263349" w:rsidRDefault="003B47A8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530B24" w:rsidRPr="00767CDF" w:rsidRDefault="00530B24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530B24" w:rsidRPr="00263349" w:rsidRDefault="00530B24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CA247B" w:rsidRPr="00263349" w:rsidRDefault="00CA247B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</w:p>
    <w:p w:rsidR="003B47A8" w:rsidRPr="00263349" w:rsidRDefault="003B47A8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  <w:r w:rsidRPr="00263349">
        <w:rPr>
          <w:rFonts w:ascii="HY견고딕" w:eastAsia="HY견고딕" w:hint="eastAsia"/>
          <w:b/>
          <w:sz w:val="48"/>
          <w:lang w:eastAsia="ko-KR"/>
        </w:rPr>
        <w:t>서강대학교 컴퓨터학과</w:t>
      </w:r>
    </w:p>
    <w:p w:rsidR="003B47A8" w:rsidRPr="00263349" w:rsidRDefault="00CE7811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  <w:r w:rsidRPr="00263349">
        <w:rPr>
          <w:rFonts w:ascii="HY견고딕" w:eastAsia="HY견고딕" w:hint="eastAsia"/>
          <w:b/>
          <w:sz w:val="48"/>
          <w:lang w:eastAsia="ko-KR"/>
        </w:rPr>
        <w:t>[학번]</w:t>
      </w:r>
      <w:r w:rsidR="00CA247B" w:rsidRPr="00263349">
        <w:rPr>
          <w:rFonts w:ascii="HY견고딕" w:eastAsia="HY견고딕" w:hint="eastAsia"/>
          <w:b/>
          <w:sz w:val="48"/>
          <w:lang w:eastAsia="ko-KR"/>
        </w:rPr>
        <w:t xml:space="preserve"> 20151571</w:t>
      </w:r>
    </w:p>
    <w:p w:rsidR="003B47A8" w:rsidRPr="00263349" w:rsidRDefault="00CE7811">
      <w:pPr>
        <w:pStyle w:val="a7"/>
        <w:spacing w:before="240"/>
        <w:jc w:val="right"/>
        <w:rPr>
          <w:rFonts w:ascii="HY견고딕" w:eastAsia="HY견고딕"/>
          <w:b/>
          <w:sz w:val="48"/>
          <w:lang w:eastAsia="ko-KR"/>
        </w:rPr>
      </w:pPr>
      <w:r w:rsidRPr="00263349">
        <w:rPr>
          <w:rFonts w:ascii="HY견고딕" w:eastAsia="HY견고딕" w:hint="eastAsia"/>
          <w:b/>
          <w:sz w:val="48"/>
          <w:lang w:eastAsia="ko-KR"/>
        </w:rPr>
        <w:t>[이름]</w:t>
      </w:r>
      <w:r w:rsidR="00CA247B" w:rsidRPr="00263349">
        <w:rPr>
          <w:rFonts w:ascii="HY견고딕" w:eastAsia="HY견고딕" w:hint="eastAsia"/>
          <w:b/>
          <w:sz w:val="48"/>
          <w:lang w:eastAsia="ko-KR"/>
        </w:rPr>
        <w:t xml:space="preserve">    </w:t>
      </w:r>
      <w:r w:rsidR="00263349">
        <w:rPr>
          <w:rFonts w:ascii="HY견고딕" w:eastAsia="HY견고딕"/>
          <w:b/>
          <w:sz w:val="48"/>
          <w:lang w:eastAsia="ko-KR"/>
        </w:rPr>
        <w:t xml:space="preserve">  </w:t>
      </w:r>
      <w:r w:rsidR="00CA247B" w:rsidRPr="00263349">
        <w:rPr>
          <w:rFonts w:ascii="HY견고딕" w:eastAsia="HY견고딕" w:hint="eastAsia"/>
          <w:b/>
          <w:sz w:val="48"/>
          <w:lang w:eastAsia="ko-KR"/>
        </w:rPr>
        <w:t xml:space="preserve"> 유용혁</w:t>
      </w:r>
    </w:p>
    <w:p w:rsidR="003B47A8" w:rsidRPr="00263349" w:rsidRDefault="003B47A8">
      <w:pPr>
        <w:pStyle w:val="a8"/>
        <w:jc w:val="right"/>
        <w:rPr>
          <w:rFonts w:ascii="HY견고딕" w:eastAsia="HY견고딕"/>
          <w:lang w:eastAsia="ko-KR"/>
        </w:rPr>
        <w:sectPr w:rsidR="003B47A8" w:rsidRPr="0026334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rFonts w:ascii="HY견고딕" w:eastAsia="HY견고딕"/>
          <w:lang w:eastAsia="ko-KR"/>
        </w:rPr>
      </w:pPr>
      <w:r w:rsidRPr="00263349">
        <w:rPr>
          <w:rFonts w:ascii="HY견고딕" w:eastAsia="HY견고딕" w:hint="eastAsia"/>
          <w:lang w:eastAsia="ko-KR"/>
        </w:rPr>
        <w:lastRenderedPageBreak/>
        <w:t>목 차</w:t>
      </w:r>
    </w:p>
    <w:p w:rsidR="00263349" w:rsidRDefault="00263349" w:rsidP="00263349">
      <w:pPr>
        <w:rPr>
          <w:lang w:eastAsia="ko-KR"/>
        </w:rPr>
      </w:pPr>
    </w:p>
    <w:p w:rsidR="00263349" w:rsidRPr="00DA10F9" w:rsidRDefault="00263349" w:rsidP="00263349">
      <w:pPr>
        <w:numPr>
          <w:ilvl w:val="0"/>
          <w:numId w:val="21"/>
        </w:numPr>
        <w:rPr>
          <w:rFonts w:ascii="맑은 고딕" w:eastAsia="맑은 고딕" w:hAnsi="맑은 고딕"/>
          <w:b/>
          <w:sz w:val="30"/>
          <w:szCs w:val="30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프로그램 개요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30C1D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  </w:t>
      </w:r>
      <w:r w:rsidR="00A002E6" w:rsidRPr="00A002E6">
        <w:rPr>
          <w:rFonts w:ascii="맑은 고딕" w:eastAsia="맑은 고딕" w:hAnsi="맑은 고딕"/>
          <w:sz w:val="24"/>
          <w:szCs w:val="30"/>
          <w:lang w:eastAsia="ko-KR"/>
        </w:rPr>
        <w:t>6</w:t>
      </w:r>
      <w:r w:rsidRPr="00DA10F9">
        <w:rPr>
          <w:rFonts w:ascii="맑은 고딕" w:eastAsia="맑은 고딕" w:hAnsi="맑은 고딕"/>
          <w:b/>
          <w:sz w:val="30"/>
          <w:szCs w:val="30"/>
          <w:lang w:eastAsia="ko-KR"/>
        </w:rPr>
        <w:br/>
      </w:r>
      <w:r w:rsidR="00BE53A6" w:rsidRPr="00BE53A6">
        <w:rPr>
          <w:rFonts w:ascii="맑은 고딕" w:eastAsia="맑은 고딕" w:hAnsi="맑은 고딕"/>
          <w:b/>
          <w:sz w:val="26"/>
          <w:szCs w:val="26"/>
          <w:lang w:eastAsia="ko-KR"/>
        </w:rPr>
        <w:t>1.1</w:t>
      </w:r>
      <w:r w:rsidR="00BE53A6" w:rsidRPr="00BE53A6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83315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주소 지정 명령어</w:t>
      </w:r>
      <w:r w:rsidR="0068331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68331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68331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68331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68331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68331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68331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 </w:t>
      </w:r>
      <w:r w:rsidR="00BE53A6" w:rsidRPr="00A002E6">
        <w:rPr>
          <w:rFonts w:ascii="맑은 고딕" w:eastAsia="맑은 고딕" w:hAnsi="맑은 고딕"/>
          <w:sz w:val="24"/>
          <w:szCs w:val="30"/>
          <w:lang w:eastAsia="ko-KR"/>
        </w:rPr>
        <w:t>6</w:t>
      </w:r>
      <w:r w:rsidR="00BE53A6" w:rsidRPr="00BE53A6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BE53A6" w:rsidRPr="00BE53A6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1.2</w:t>
      </w:r>
      <w:r w:rsidR="00BE53A6" w:rsidRPr="00BE53A6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83315">
        <w:rPr>
          <w:rFonts w:ascii="맑은 고딕" w:eastAsia="맑은 고딕" w:hAnsi="맑은 고딕"/>
          <w:b/>
          <w:sz w:val="26"/>
          <w:szCs w:val="26"/>
          <w:lang w:eastAsia="ko-KR"/>
        </w:rPr>
        <w:t>Linking Loader</w:t>
      </w:r>
      <w:r w:rsidR="00BE53A6" w:rsidRPr="00BE53A6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명령어</w:t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 </w:t>
      </w:r>
      <w:r w:rsidR="00351DCE">
        <w:rPr>
          <w:rFonts w:ascii="맑은 고딕" w:eastAsia="맑은 고딕" w:hAnsi="맑은 고딕"/>
          <w:sz w:val="24"/>
          <w:szCs w:val="30"/>
          <w:lang w:eastAsia="ko-KR"/>
        </w:rPr>
        <w:t>6</w:t>
      </w:r>
      <w:r w:rsidR="00BE53A6" w:rsidRPr="00BE53A6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BE53A6" w:rsidRPr="00BE53A6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1.3</w:t>
      </w:r>
      <w:r w:rsidR="00BE53A6" w:rsidRPr="00BE53A6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683315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프로그램 실행</w:t>
      </w:r>
      <w:r w:rsidR="00BE53A6" w:rsidRPr="00BE53A6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명령어</w:t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 </w:t>
      </w:r>
      <w:r w:rsidR="00351DCE">
        <w:rPr>
          <w:rFonts w:ascii="맑은 고딕" w:eastAsia="맑은 고딕" w:hAnsi="맑은 고딕"/>
          <w:sz w:val="24"/>
          <w:szCs w:val="30"/>
          <w:lang w:eastAsia="ko-KR"/>
        </w:rPr>
        <w:t>7</w:t>
      </w:r>
      <w:r w:rsidR="00683315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683315" w:rsidRPr="00683315">
        <w:rPr>
          <w:rFonts w:ascii="맑은 고딕" w:eastAsia="맑은 고딕" w:hAnsi="맑은 고딕"/>
          <w:b/>
          <w:sz w:val="24"/>
          <w:szCs w:val="30"/>
          <w:lang w:eastAsia="ko-KR"/>
        </w:rPr>
        <w:t>1.4</w:t>
      </w:r>
      <w:r w:rsidR="00683315" w:rsidRPr="00683315">
        <w:rPr>
          <w:rFonts w:ascii="맑은 고딕" w:eastAsia="맑은 고딕" w:hAnsi="맑은 고딕"/>
          <w:b/>
          <w:sz w:val="24"/>
          <w:szCs w:val="30"/>
          <w:lang w:eastAsia="ko-KR"/>
        </w:rPr>
        <w:tab/>
        <w:t xml:space="preserve">debug </w:t>
      </w:r>
      <w:r w:rsidR="00683315" w:rsidRPr="00683315">
        <w:rPr>
          <w:rFonts w:ascii="맑은 고딕" w:eastAsia="맑은 고딕" w:hAnsi="맑은 고딕" w:hint="eastAsia"/>
          <w:b/>
          <w:sz w:val="24"/>
          <w:szCs w:val="30"/>
          <w:lang w:eastAsia="ko-KR"/>
        </w:rPr>
        <w:t>명령어</w:t>
      </w:r>
      <w:r w:rsidR="00D314FC">
        <w:rPr>
          <w:rFonts w:ascii="맑은 고딕" w:eastAsia="맑은 고딕" w:hAnsi="맑은 고딕"/>
          <w:b/>
          <w:sz w:val="24"/>
          <w:szCs w:val="30"/>
          <w:lang w:eastAsia="ko-KR"/>
        </w:rPr>
        <w:tab/>
      </w:r>
      <w:r w:rsidR="00D314FC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314FC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314FC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314FC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314FC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314FC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314FC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 </w:t>
      </w:r>
      <w:r w:rsidR="00D314FC">
        <w:rPr>
          <w:rFonts w:ascii="맑은 고딕" w:eastAsia="맑은 고딕" w:hAnsi="맑은 고딕"/>
          <w:sz w:val="24"/>
          <w:szCs w:val="30"/>
          <w:lang w:eastAsia="ko-KR"/>
        </w:rPr>
        <w:t>7</w:t>
      </w:r>
      <w:r w:rsidR="00766FC0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4B1390">
        <w:rPr>
          <w:rFonts w:ascii="맑은 고딕" w:eastAsia="맑은 고딕" w:hAnsi="맑은 고딕"/>
          <w:b/>
          <w:sz w:val="30"/>
          <w:szCs w:val="30"/>
          <w:lang w:eastAsia="ko-KR"/>
        </w:rPr>
        <w:br/>
      </w:r>
    </w:p>
    <w:p w:rsidR="00263349" w:rsidRPr="00DA10F9" w:rsidRDefault="00263349" w:rsidP="00263349">
      <w:pPr>
        <w:numPr>
          <w:ilvl w:val="0"/>
          <w:numId w:val="21"/>
        </w:numPr>
        <w:rPr>
          <w:rFonts w:ascii="맑은 고딕" w:eastAsia="맑은 고딕" w:hAnsi="맑은 고딕"/>
          <w:b/>
          <w:sz w:val="28"/>
          <w:szCs w:val="28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프로그램 설명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D314FC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D314FC">
        <w:rPr>
          <w:rFonts w:ascii="맑은 고딕" w:eastAsia="맑은 고딕" w:hAnsi="맑은 고딕"/>
          <w:sz w:val="24"/>
          <w:szCs w:val="30"/>
          <w:lang w:eastAsia="ko-KR"/>
        </w:rPr>
        <w:t>8</w:t>
      </w:r>
      <w:r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r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2.1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프로그램 흐름도</w:t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E53A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D314FC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D314FC">
        <w:rPr>
          <w:rFonts w:ascii="맑은 고딕" w:eastAsia="맑은 고딕" w:hAnsi="맑은 고딕"/>
          <w:sz w:val="24"/>
          <w:szCs w:val="30"/>
          <w:lang w:eastAsia="ko-KR"/>
        </w:rPr>
        <w:t>8</w:t>
      </w:r>
      <w:r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r w:rsidR="004B1390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</w:p>
    <w:p w:rsidR="00E056A0" w:rsidRPr="00DA10F9" w:rsidRDefault="00263349" w:rsidP="00E056A0">
      <w:pPr>
        <w:numPr>
          <w:ilvl w:val="0"/>
          <w:numId w:val="21"/>
        </w:numPr>
        <w:rPr>
          <w:rFonts w:ascii="맑은 고딕" w:eastAsia="맑은 고딕" w:hAnsi="맑은 고딕"/>
          <w:b/>
          <w:sz w:val="28"/>
          <w:szCs w:val="28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모듈 정의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13436B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B665A6">
        <w:rPr>
          <w:rFonts w:ascii="맑은 고딕" w:eastAsia="맑은 고딕" w:hAnsi="맑은 고딕"/>
          <w:sz w:val="24"/>
          <w:szCs w:val="30"/>
          <w:lang w:eastAsia="ko-KR"/>
        </w:rPr>
        <w:t>9</w:t>
      </w:r>
      <w:r w:rsidR="00E056A0"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</w:t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FC0162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Est_init()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>9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3.1.1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 xml:space="preserve"> 9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3.1.2</w:t>
      </w:r>
      <w:r w:rsidR="00E056A0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 xml:space="preserve"> 9</w:t>
      </w:r>
      <w:r w:rsidR="00E056A0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FC0162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Est_key()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>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3.2.1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 xml:space="preserve"> 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3.2.2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 xml:space="preserve"> 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FC0162">
        <w:rPr>
          <w:rFonts w:ascii="맑은 고딕" w:eastAsia="맑은 고딕" w:hAnsi="맑은 고딕"/>
          <w:b/>
          <w:sz w:val="26"/>
          <w:szCs w:val="26"/>
          <w:lang w:eastAsia="ko-KR"/>
        </w:rPr>
        <w:t>: Est_insert()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>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3.3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 xml:space="preserve"> 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3.3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 xml:space="preserve"> 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FC0162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Est_find()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ab/>
        <w:t>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3.4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 xml:space="preserve"> 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3.4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3679F0">
        <w:rPr>
          <w:rFonts w:ascii="맑은 고딕" w:eastAsia="맑은 고딕" w:hAnsi="맑은 고딕"/>
          <w:sz w:val="24"/>
          <w:szCs w:val="30"/>
          <w:lang w:eastAsia="ko-KR"/>
        </w:rPr>
        <w:t xml:space="preserve"> 9</w:t>
      </w:r>
      <w:r w:rsidR="006F04F4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lastRenderedPageBreak/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FC0162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recode_M()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4B0591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4B0591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4B0591">
        <w:rPr>
          <w:rFonts w:ascii="맑은 고딕" w:eastAsia="맑은 고딕" w:hAnsi="맑은 고딕"/>
          <w:sz w:val="22"/>
          <w:szCs w:val="30"/>
          <w:lang w:eastAsia="ko-KR"/>
        </w:rPr>
        <w:t>10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3.5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730C1D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4B0591">
        <w:rPr>
          <w:rFonts w:ascii="맑은 고딕" w:eastAsia="맑은 고딕" w:hAnsi="맑은 고딕"/>
          <w:sz w:val="24"/>
          <w:szCs w:val="30"/>
          <w:lang w:eastAsia="ko-KR"/>
        </w:rPr>
        <w:t>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3.5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730C1D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4B0591">
        <w:rPr>
          <w:rFonts w:ascii="맑은 고딕" w:eastAsia="맑은 고딕" w:hAnsi="맑은 고딕"/>
          <w:sz w:val="24"/>
          <w:szCs w:val="30"/>
          <w:lang w:eastAsia="ko-KR"/>
        </w:rPr>
        <w:t>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FC0162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recode_R()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30C1D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4B0591">
        <w:rPr>
          <w:rFonts w:ascii="맑은 고딕" w:eastAsia="맑은 고딕" w:hAnsi="맑은 고딕"/>
          <w:sz w:val="24"/>
          <w:szCs w:val="30"/>
          <w:lang w:eastAsia="ko-KR"/>
        </w:rPr>
        <w:t>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3.6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804A5F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804A5F" w:rsidRPr="00804A5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4B0591">
        <w:rPr>
          <w:rFonts w:ascii="맑은 고딕" w:eastAsia="맑은 고딕" w:hAnsi="맑은 고딕"/>
          <w:sz w:val="24"/>
          <w:szCs w:val="30"/>
          <w:lang w:eastAsia="ko-KR"/>
        </w:rPr>
        <w:t>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3.6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732733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4B0591">
        <w:rPr>
          <w:rFonts w:ascii="맑은 고딕" w:eastAsia="맑은 고딕" w:hAnsi="맑은 고딕"/>
          <w:sz w:val="24"/>
          <w:szCs w:val="30"/>
          <w:lang w:eastAsia="ko-KR"/>
        </w:rPr>
        <w:t>0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425703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7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425703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FC0162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link_pass1()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76283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0</w:t>
      </w:r>
      <w:r w:rsidR="00425703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3.7</w:t>
      </w:r>
      <w:r w:rsidR="00425703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425703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425703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D76283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0</w:t>
      </w:r>
      <w:r w:rsidR="00425703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425703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425703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7</w:t>
      </w:r>
      <w:r w:rsidR="00425703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425703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D76283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8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FC0162">
        <w:rPr>
          <w:rFonts w:ascii="맑은 고딕" w:eastAsia="맑은 고딕" w:hAnsi="맑은 고딕"/>
          <w:b/>
          <w:sz w:val="26"/>
          <w:szCs w:val="26"/>
          <w:lang w:eastAsia="ko-KR"/>
        </w:rPr>
        <w:t>link_pass2()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76283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8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D76283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8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7628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7628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7628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7628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7628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7628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7628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76283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D76283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8C47B9">
        <w:rPr>
          <w:rFonts w:ascii="맑은 고딕" w:eastAsia="맑은 고딕" w:hAnsi="맑은 고딕"/>
          <w:b/>
          <w:sz w:val="26"/>
          <w:szCs w:val="26"/>
          <w:lang w:eastAsia="ko-KR"/>
        </w:rPr>
        <w:t>command_progaddr()</w:t>
      </w:r>
      <w:r w:rsidR="008C47B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8C47B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8C47B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25E1E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9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A25E1E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9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A25E1E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10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 </w:t>
      </w:r>
      <w:r w:rsidR="0081228A">
        <w:rPr>
          <w:rFonts w:ascii="맑은 고딕" w:eastAsia="맑은 고딕" w:hAnsi="맑은 고딕"/>
          <w:b/>
          <w:sz w:val="26"/>
          <w:szCs w:val="26"/>
          <w:lang w:eastAsia="ko-KR"/>
        </w:rPr>
        <w:t>command_loader()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2D5A12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3.10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2D5A12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425703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3.10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2D5A12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11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E26FD6">
        <w:rPr>
          <w:rFonts w:ascii="맑은 고딕" w:eastAsia="맑은 고딕" w:hAnsi="맑은 고딕"/>
          <w:b/>
          <w:sz w:val="26"/>
          <w:szCs w:val="26"/>
          <w:lang w:eastAsia="ko-KR"/>
        </w:rPr>
        <w:t>cmp()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ab/>
        <w:t>12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2D5A12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>1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2D5A12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2D5A12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2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E26FD6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command_bp()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2D5A12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2D5A12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2D5A12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425703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425703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12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50707C">
        <w:rPr>
          <w:rFonts w:ascii="맑은 고딕" w:eastAsia="맑은 고딕" w:hAnsi="맑은 고딕"/>
          <w:b/>
          <w:sz w:val="26"/>
          <w:szCs w:val="26"/>
          <w:lang w:eastAsia="ko-KR"/>
        </w:rPr>
        <w:t>add_</w:t>
      </w:r>
      <w:r w:rsidR="00E26FD6">
        <w:rPr>
          <w:rFonts w:ascii="맑은 고딕" w:eastAsia="맑은 고딕" w:hAnsi="맑은 고딕"/>
          <w:b/>
          <w:sz w:val="26"/>
          <w:szCs w:val="26"/>
          <w:lang w:eastAsia="ko-KR"/>
        </w:rPr>
        <w:t>bp()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597A08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C06649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C06649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C06649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C06649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55587F">
        <w:rPr>
          <w:rFonts w:ascii="맑은 고딕" w:eastAsia="맑은 고딕" w:hAnsi="맑은 고딕"/>
          <w:sz w:val="24"/>
          <w:szCs w:val="30"/>
          <w:lang w:eastAsia="ko-KR"/>
        </w:rPr>
        <w:t>12</w:t>
      </w:r>
      <w:r w:rsidR="006F1CA8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lastRenderedPageBreak/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F723B4">
        <w:rPr>
          <w:rFonts w:ascii="맑은 고딕" w:eastAsia="맑은 고딕" w:hAnsi="맑은 고딕"/>
          <w:b/>
          <w:sz w:val="26"/>
          <w:szCs w:val="26"/>
          <w:lang w:eastAsia="ko-KR"/>
        </w:rPr>
        <w:t>bp_init()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8A64BE">
        <w:rPr>
          <w:rFonts w:ascii="맑은 고딕" w:eastAsia="맑은 고딕" w:hAnsi="맑은 고딕"/>
          <w:sz w:val="24"/>
          <w:szCs w:val="30"/>
          <w:lang w:eastAsia="ko-KR"/>
        </w:rPr>
        <w:tab/>
        <w:t>12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C06649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C06649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8A64BE">
        <w:rPr>
          <w:rFonts w:ascii="맑은 고딕" w:eastAsia="맑은 고딕" w:hAnsi="맑은 고딕"/>
          <w:sz w:val="24"/>
          <w:szCs w:val="30"/>
          <w:lang w:eastAsia="ko-KR"/>
        </w:rPr>
        <w:t>2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C06649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C06649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8A64BE">
        <w:rPr>
          <w:rFonts w:ascii="맑은 고딕" w:eastAsia="맑은 고딕" w:hAnsi="맑은 고딕"/>
          <w:sz w:val="24"/>
          <w:szCs w:val="30"/>
          <w:lang w:eastAsia="ko-KR"/>
        </w:rPr>
        <w:t>2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F723B4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currbp_init()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8A64BE">
        <w:rPr>
          <w:rFonts w:ascii="맑은 고딕" w:eastAsia="맑은 고딕" w:hAnsi="맑은 고딕"/>
          <w:sz w:val="24"/>
          <w:szCs w:val="30"/>
          <w:lang w:eastAsia="ko-KR"/>
        </w:rPr>
        <w:tab/>
        <w:t>13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C06649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C06649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8A64BE">
        <w:rPr>
          <w:rFonts w:ascii="맑은 고딕" w:eastAsia="맑은 고딕" w:hAnsi="맑은 고딕"/>
          <w:sz w:val="24"/>
          <w:szCs w:val="30"/>
          <w:lang w:eastAsia="ko-KR"/>
        </w:rPr>
        <w:t>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C06649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C06649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8A64BE">
        <w:rPr>
          <w:rFonts w:ascii="맑은 고딕" w:eastAsia="맑은 고딕" w:hAnsi="맑은 고딕"/>
          <w:sz w:val="24"/>
          <w:szCs w:val="30"/>
          <w:lang w:eastAsia="ko-KR"/>
        </w:rPr>
        <w:t>3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7862F4"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F723B4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get_nextbp()</w:t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332E85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0B5817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8A64BE">
        <w:rPr>
          <w:rFonts w:ascii="맑은 고딕" w:eastAsia="맑은 고딕" w:hAnsi="맑은 고딕"/>
          <w:sz w:val="24"/>
          <w:szCs w:val="30"/>
          <w:lang w:eastAsia="ko-KR"/>
        </w:rPr>
        <w:t>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CA6151"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0B5817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0B5817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8A64BE">
        <w:rPr>
          <w:rFonts w:ascii="맑은 고딕" w:eastAsia="맑은 고딕" w:hAnsi="맑은 고딕"/>
          <w:sz w:val="24"/>
          <w:szCs w:val="30"/>
          <w:lang w:eastAsia="ko-KR"/>
        </w:rPr>
        <w:t>3</w:t>
      </w:r>
      <w:r w:rsidR="00E056A0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CA6151"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E056A0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  <w:t>사용 변수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0B5817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</w:t>
      </w:r>
      <w:r w:rsidR="00DA20E3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</w:t>
      </w:r>
      <w:r w:rsidR="000B5817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8A64BE">
        <w:rPr>
          <w:rFonts w:ascii="맑은 고딕" w:eastAsia="맑은 고딕" w:hAnsi="맑은 고딕"/>
          <w:sz w:val="24"/>
          <w:szCs w:val="30"/>
          <w:lang w:eastAsia="ko-KR"/>
        </w:rPr>
        <w:t>3</w:t>
      </w:r>
      <w:r w:rsidR="004B1390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4B1390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</w:p>
    <w:p w:rsidR="00973CF3" w:rsidRPr="006B0094" w:rsidRDefault="00263349" w:rsidP="006B0094">
      <w:pPr>
        <w:numPr>
          <w:ilvl w:val="0"/>
          <w:numId w:val="21"/>
        </w:numPr>
        <w:rPr>
          <w:rFonts w:ascii="맑은 고딕" w:eastAsia="맑은 고딕" w:hAnsi="맑은 고딕"/>
          <w:b/>
          <w:sz w:val="28"/>
          <w:szCs w:val="28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구조체 정의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0666DA">
        <w:rPr>
          <w:rFonts w:ascii="맑은 고딕" w:eastAsia="맑은 고딕" w:hAnsi="맑은 고딕"/>
          <w:sz w:val="24"/>
          <w:szCs w:val="30"/>
          <w:lang w:eastAsia="ko-KR"/>
        </w:rPr>
        <w:t>14</w:t>
      </w:r>
      <w:r w:rsidR="0014291E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</w:t>
      </w:r>
      <w:r w:rsidR="0014291E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4.</w:t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>1</w:t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14291E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14291E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="0014291E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:</w:t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ab/>
        <w:t>EXTSYM</w:t>
      </w:r>
      <w:r w:rsidR="0014291E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14291E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14291E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14291E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14291E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14291E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0666DA">
        <w:rPr>
          <w:rFonts w:ascii="맑은 고딕" w:eastAsia="맑은 고딕" w:hAnsi="맑은 고딕"/>
          <w:sz w:val="24"/>
          <w:szCs w:val="30"/>
          <w:lang w:eastAsia="ko-KR"/>
        </w:rPr>
        <w:t>4</w:t>
      </w:r>
      <w:r w:rsidR="00973CF3"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4.</w:t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: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CSADDR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2C365E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</w:t>
      </w:r>
      <w:r w:rsidR="002C365E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0666DA">
        <w:rPr>
          <w:rFonts w:ascii="맑은 고딕" w:eastAsia="맑은 고딕" w:hAnsi="맑은 고딕"/>
          <w:sz w:val="24"/>
          <w:szCs w:val="30"/>
          <w:lang w:eastAsia="ko-KR"/>
        </w:rPr>
        <w:t>4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4.</w:t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ExtSymbol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2C365E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0666DA">
        <w:rPr>
          <w:rFonts w:ascii="맑은 고딕" w:eastAsia="맑은 고딕" w:hAnsi="맑은 고딕"/>
          <w:sz w:val="24"/>
          <w:szCs w:val="30"/>
          <w:lang w:eastAsia="ko-KR"/>
        </w:rPr>
        <w:t>4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4.</w:t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ESTAB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2C365E">
        <w:rPr>
          <w:rFonts w:ascii="맑은 고딕" w:eastAsia="맑은 고딕" w:hAnsi="맑은 고딕"/>
          <w:sz w:val="24"/>
          <w:szCs w:val="30"/>
          <w:lang w:eastAsia="ko-KR"/>
        </w:rPr>
        <w:t>1</w:t>
      </w:r>
      <w:r w:rsidR="000666DA">
        <w:rPr>
          <w:rFonts w:ascii="맑은 고딕" w:eastAsia="맑은 고딕" w:hAnsi="맑은 고딕"/>
          <w:sz w:val="24"/>
          <w:szCs w:val="30"/>
          <w:lang w:eastAsia="ko-KR"/>
        </w:rPr>
        <w:t>4</w:t>
      </w:r>
      <w:r w:rsidR="006B0094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r w:rsidR="004B1390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</w:p>
    <w:p w:rsidR="00D02F99" w:rsidRPr="00BE72EE" w:rsidRDefault="00263349" w:rsidP="00D02F99">
      <w:pPr>
        <w:numPr>
          <w:ilvl w:val="0"/>
          <w:numId w:val="21"/>
        </w:numPr>
        <w:rPr>
          <w:rFonts w:ascii="맑은 고딕" w:eastAsia="맑은 고딕" w:hAnsi="맑은 고딕" w:hint="eastAsia"/>
          <w:b/>
          <w:sz w:val="28"/>
          <w:szCs w:val="28"/>
          <w:lang w:eastAsia="ko-KR"/>
        </w:rPr>
      </w:pPr>
      <w:r w:rsidRPr="00777331">
        <w:rPr>
          <w:rFonts w:ascii="맑은 고딕" w:eastAsia="맑은 고딕" w:hAnsi="맑은 고딕" w:hint="eastAsia"/>
          <w:b/>
          <w:sz w:val="30"/>
          <w:szCs w:val="30"/>
          <w:lang w:eastAsia="ko-KR"/>
        </w:rPr>
        <w:t xml:space="preserve">전역 변수 </w:t>
      </w: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정의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886374">
        <w:rPr>
          <w:rFonts w:ascii="맑은 고딕" w:eastAsia="맑은 고딕" w:hAnsi="맑은 고딕"/>
          <w:sz w:val="24"/>
          <w:szCs w:val="30"/>
          <w:lang w:eastAsia="ko-KR"/>
        </w:rPr>
        <w:t>15</w:t>
      </w:r>
      <w:r w:rsidR="006B0094"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5.1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curr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 </w:t>
      </w:r>
      <w:r w:rsidR="00886374">
        <w:rPr>
          <w:rFonts w:ascii="맑은 고딕" w:eastAsia="맑은 고딕" w:hAnsi="맑은 고딕"/>
          <w:sz w:val="24"/>
          <w:szCs w:val="30"/>
          <w:lang w:eastAsia="ko-KR"/>
        </w:rPr>
        <w:t>15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5.2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ab/>
        <w:t>end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 </w:t>
      </w:r>
      <w:r w:rsidR="00886374">
        <w:rPr>
          <w:rFonts w:ascii="맑은 고딕" w:eastAsia="맑은 고딕" w:hAnsi="맑은 고딕"/>
          <w:sz w:val="24"/>
          <w:szCs w:val="30"/>
          <w:lang w:eastAsia="ko-KR"/>
        </w:rPr>
        <w:t>15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5.3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ab/>
        <w:t>bp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 </w:t>
      </w:r>
      <w:r w:rsidR="00886374">
        <w:rPr>
          <w:rFonts w:ascii="맑은 고딕" w:eastAsia="맑은 고딕" w:hAnsi="맑은 고딕"/>
          <w:sz w:val="24"/>
          <w:szCs w:val="30"/>
          <w:lang w:eastAsia="ko-KR"/>
        </w:rPr>
        <w:t>15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5.4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start_address</w:t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886374">
        <w:rPr>
          <w:rFonts w:ascii="맑은 고딕" w:eastAsia="맑은 고딕" w:hAnsi="맑은 고딕"/>
          <w:sz w:val="24"/>
          <w:szCs w:val="30"/>
          <w:lang w:eastAsia="ko-KR"/>
        </w:rPr>
        <w:t>15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5.5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ExtTable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886374">
        <w:rPr>
          <w:rFonts w:ascii="맑은 고딕" w:eastAsia="맑은 고딕" w:hAnsi="맑은 고딕"/>
          <w:sz w:val="24"/>
          <w:szCs w:val="30"/>
          <w:lang w:eastAsia="ko-KR"/>
        </w:rPr>
        <w:t>15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5.6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6B0094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breakpoint[]</w:t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886374">
        <w:rPr>
          <w:rFonts w:ascii="맑은 고딕" w:eastAsia="맑은 고딕" w:hAnsi="맑은 고딕"/>
          <w:sz w:val="24"/>
          <w:szCs w:val="30"/>
          <w:lang w:eastAsia="ko-KR"/>
        </w:rPr>
        <w:t>15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5.7</w:t>
      </w:r>
      <w:r w:rsidR="006B0094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6B0094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변수 명</w:t>
      </w:r>
      <w:r w:rsid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</w:t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BF36A3">
        <w:rPr>
          <w:rFonts w:ascii="맑은 고딕" w:eastAsia="맑은 고딕" w:hAnsi="맑은 고딕"/>
          <w:b/>
          <w:sz w:val="26"/>
          <w:szCs w:val="26"/>
          <w:lang w:eastAsia="ko-KR"/>
        </w:rPr>
        <w:tab/>
        <w:t>currbp</w:t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BF36A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A002E6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 </w:t>
      </w:r>
      <w:r w:rsidR="00886374">
        <w:rPr>
          <w:rFonts w:ascii="맑은 고딕" w:eastAsia="맑은 고딕" w:hAnsi="맑은 고딕"/>
          <w:sz w:val="24"/>
          <w:szCs w:val="30"/>
          <w:lang w:eastAsia="ko-KR"/>
        </w:rPr>
        <w:t>15</w:t>
      </w:r>
      <w:r w:rsidR="003B701C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5.8</w:t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3B701C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변수 명 </w:t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ab/>
        <w:t>length</w:t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3B701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3B701C" w:rsidRPr="00F04602">
        <w:rPr>
          <w:rFonts w:ascii="맑은 고딕" w:eastAsia="맑은 고딕" w:hAnsi="맑은 고딕"/>
          <w:b/>
          <w:sz w:val="28"/>
          <w:szCs w:val="26"/>
          <w:lang w:eastAsia="ko-KR"/>
        </w:rPr>
        <w:t xml:space="preserve">    </w:t>
      </w:r>
      <w:r w:rsidR="00886374">
        <w:rPr>
          <w:rFonts w:ascii="맑은 고딕" w:eastAsia="맑은 고딕" w:hAnsi="맑은 고딕"/>
          <w:sz w:val="24"/>
          <w:szCs w:val="26"/>
          <w:lang w:eastAsia="ko-KR"/>
        </w:rPr>
        <w:t>15</w:t>
      </w:r>
      <w:r w:rsidR="000A2383">
        <w:rPr>
          <w:rFonts w:ascii="맑은 고딕" w:eastAsia="맑은 고딕" w:hAnsi="맑은 고딕"/>
          <w:sz w:val="24"/>
          <w:szCs w:val="26"/>
          <w:lang w:eastAsia="ko-KR"/>
        </w:rPr>
        <w:br/>
      </w:r>
    </w:p>
    <w:p w:rsidR="00263349" w:rsidRPr="00FA7B39" w:rsidRDefault="00263349" w:rsidP="00781A13">
      <w:pPr>
        <w:numPr>
          <w:ilvl w:val="0"/>
          <w:numId w:val="21"/>
        </w:numPr>
        <w:rPr>
          <w:rFonts w:ascii="맑은 고딕" w:eastAsia="맑은 고딕" w:hAnsi="맑은 고딕" w:hint="eastAsia"/>
          <w:b/>
          <w:sz w:val="26"/>
          <w:szCs w:val="26"/>
          <w:lang w:eastAsia="ko-KR"/>
        </w:rPr>
      </w:pPr>
      <w:r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코드</w:t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FC0899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0B5682">
        <w:rPr>
          <w:rFonts w:ascii="맑은 고딕" w:eastAsia="맑은 고딕" w:hAnsi="맑은 고딕"/>
          <w:sz w:val="24"/>
          <w:szCs w:val="30"/>
          <w:lang w:eastAsia="ko-KR"/>
        </w:rPr>
        <w:t>16</w:t>
      </w:r>
      <w:r w:rsidR="00CF542C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6.1</w:t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  <w:t>loader</w:t>
      </w:r>
      <w:r w:rsidR="00CF542C" w:rsidRPr="00CF542C">
        <w:rPr>
          <w:rFonts w:ascii="맑은 고딕" w:eastAsia="맑은 고딕" w:hAnsi="맑은 고딕"/>
          <w:b/>
          <w:sz w:val="26"/>
          <w:szCs w:val="26"/>
          <w:lang w:eastAsia="ko-KR"/>
        </w:rPr>
        <w:t>.</w:t>
      </w:r>
      <w:r w:rsidR="00CF542C" w:rsidRPr="00CF542C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h</w:t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FD306A">
        <w:rPr>
          <w:rFonts w:ascii="맑은 고딕" w:eastAsia="맑은 고딕" w:hAnsi="맑은 고딕"/>
          <w:sz w:val="24"/>
          <w:szCs w:val="30"/>
          <w:lang w:eastAsia="ko-KR"/>
        </w:rPr>
        <w:t>16</w:t>
      </w:r>
      <w:r w:rsidR="00CF542C" w:rsidRPr="00CF542C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6.2</w:t>
      </w:r>
      <w:r w:rsidR="00CF542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  <w:t>loader</w:t>
      </w:r>
      <w:r w:rsidR="00CF542C" w:rsidRPr="00CF542C">
        <w:rPr>
          <w:rFonts w:ascii="맑은 고딕" w:eastAsia="맑은 고딕" w:hAnsi="맑은 고딕"/>
          <w:b/>
          <w:sz w:val="26"/>
          <w:szCs w:val="26"/>
          <w:lang w:eastAsia="ko-KR"/>
        </w:rPr>
        <w:t>.c</w:t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0B5682">
        <w:rPr>
          <w:rFonts w:ascii="맑은 고딕" w:eastAsia="맑은 고딕" w:hAnsi="맑은 고딕"/>
          <w:sz w:val="24"/>
          <w:szCs w:val="30"/>
          <w:lang w:eastAsia="ko-KR"/>
        </w:rPr>
        <w:t>17</w:t>
      </w:r>
      <w:r w:rsidR="00CF542C" w:rsidRPr="00CF542C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6.3</w:t>
      </w:r>
      <w:r w:rsidR="00CF542C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  <w:t>debug</w:t>
      </w:r>
      <w:r w:rsidR="00CF542C" w:rsidRPr="00CF542C">
        <w:rPr>
          <w:rFonts w:ascii="맑은 고딕" w:eastAsia="맑은 고딕" w:hAnsi="맑은 고딕"/>
          <w:b/>
          <w:sz w:val="26"/>
          <w:szCs w:val="26"/>
          <w:lang w:eastAsia="ko-KR"/>
        </w:rPr>
        <w:t>.</w:t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>h</w:t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76F2D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0B5682">
        <w:rPr>
          <w:rFonts w:ascii="맑은 고딕" w:eastAsia="맑은 고딕" w:hAnsi="맑은 고딕"/>
          <w:sz w:val="24"/>
          <w:szCs w:val="30"/>
          <w:lang w:eastAsia="ko-KR"/>
        </w:rPr>
        <w:t>26</w:t>
      </w:r>
      <w:r w:rsidR="00781A13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</w:t>
      </w:r>
      <w:r w:rsidR="00781A13" w:rsidRPr="00CF542C">
        <w:rPr>
          <w:rFonts w:ascii="맑은 고딕" w:eastAsia="맑은 고딕" w:hAnsi="맑은 고딕"/>
          <w:b/>
          <w:sz w:val="26"/>
          <w:szCs w:val="26"/>
          <w:lang w:eastAsia="ko-KR"/>
        </w:rPr>
        <w:t>6.</w:t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  <w:t>debug</w:t>
      </w:r>
      <w:r w:rsidR="00781A13" w:rsidRPr="00CF542C">
        <w:rPr>
          <w:rFonts w:ascii="맑은 고딕" w:eastAsia="맑은 고딕" w:hAnsi="맑은 고딕"/>
          <w:b/>
          <w:sz w:val="26"/>
          <w:szCs w:val="26"/>
          <w:lang w:eastAsia="ko-KR"/>
        </w:rPr>
        <w:t>.</w:t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>c</w:t>
      </w:r>
      <w:r w:rsidR="00781A1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81A1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81A1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81A1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81A1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81A1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81A13">
        <w:rPr>
          <w:rFonts w:ascii="맑은 고딕" w:eastAsia="맑은 고딕" w:hAnsi="맑은 고딕"/>
          <w:b/>
          <w:sz w:val="30"/>
          <w:szCs w:val="30"/>
          <w:lang w:eastAsia="ko-KR"/>
        </w:rPr>
        <w:tab/>
      </w:r>
      <w:r w:rsidR="00781A13">
        <w:rPr>
          <w:rFonts w:ascii="맑은 고딕" w:eastAsia="맑은 고딕" w:hAnsi="맑은 고딕"/>
          <w:b/>
          <w:sz w:val="30"/>
          <w:szCs w:val="30"/>
          <w:lang w:eastAsia="ko-KR"/>
        </w:rPr>
        <w:tab/>
        <w:t xml:space="preserve">    </w:t>
      </w:r>
      <w:r w:rsidR="000B5682">
        <w:rPr>
          <w:rFonts w:ascii="맑은 고딕" w:eastAsia="맑은 고딕" w:hAnsi="맑은 고딕"/>
          <w:sz w:val="24"/>
          <w:szCs w:val="30"/>
          <w:lang w:eastAsia="ko-KR"/>
        </w:rPr>
        <w:t>27</w:t>
      </w:r>
      <w:r w:rsidR="00781A13"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781A13"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     </w:t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>6.5</w:t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 w:rsidRPr="00781A13">
        <w:rPr>
          <w:rFonts w:ascii="맑은 고딕" w:eastAsia="맑은 고딕" w:hAnsi="맑은 고딕"/>
          <w:b/>
          <w:sz w:val="26"/>
          <w:szCs w:val="26"/>
          <w:lang w:eastAsia="ko-KR"/>
        </w:rPr>
        <w:t>run.h</w:t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 </w:t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>29</w:t>
      </w:r>
      <w:r w:rsidR="00781A13">
        <w:rPr>
          <w:rFonts w:ascii="맑은 고딕" w:eastAsia="맑은 고딕" w:hAnsi="맑은 고딕"/>
          <w:sz w:val="26"/>
          <w:szCs w:val="26"/>
          <w:lang w:eastAsia="ko-KR"/>
        </w:rPr>
        <w:br/>
        <w:t xml:space="preserve">       </w:t>
      </w:r>
      <w:r w:rsidR="00781A13" w:rsidRPr="00781A13">
        <w:rPr>
          <w:rFonts w:ascii="맑은 고딕" w:eastAsia="맑은 고딕" w:hAnsi="맑은 고딕"/>
          <w:b/>
          <w:sz w:val="26"/>
          <w:szCs w:val="26"/>
          <w:lang w:eastAsia="ko-KR"/>
        </w:rPr>
        <w:t>6.6</w:t>
      </w:r>
      <w:r w:rsidR="00781A13" w:rsidRP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81A13" w:rsidRPr="00781A13">
        <w:rPr>
          <w:rFonts w:ascii="맑은 고딕" w:eastAsia="맑은 고딕" w:hAnsi="맑은 고딕"/>
          <w:b/>
          <w:sz w:val="26"/>
          <w:szCs w:val="26"/>
          <w:lang w:eastAsia="ko-KR"/>
        </w:rPr>
        <w:tab/>
        <w:t>run.c</w:t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0B5682">
        <w:rPr>
          <w:rFonts w:ascii="맑은 고딕" w:eastAsia="맑은 고딕" w:hAnsi="맑은 고딕"/>
          <w:sz w:val="26"/>
          <w:szCs w:val="26"/>
          <w:lang w:eastAsia="ko-KR"/>
        </w:rPr>
        <w:tab/>
        <w:t xml:space="preserve">    3</w:t>
      </w:r>
      <w:r w:rsidR="00665408">
        <w:rPr>
          <w:rFonts w:ascii="맑은 고딕" w:eastAsia="맑은 고딕" w:hAnsi="맑은 고딕"/>
          <w:sz w:val="26"/>
          <w:szCs w:val="26"/>
          <w:lang w:eastAsia="ko-KR"/>
        </w:rPr>
        <w:t>1</w:t>
      </w:r>
    </w:p>
    <w:p w:rsidR="009172F6" w:rsidRPr="009172F6" w:rsidRDefault="009172F6" w:rsidP="00781A13">
      <w:pPr>
        <w:pStyle w:val="1"/>
        <w:rPr>
          <w:rFonts w:ascii="맑은 고딕" w:eastAsia="맑은 고딕" w:hAnsi="맑은 고딕" w:hint="eastAsia"/>
          <w:sz w:val="32"/>
          <w:szCs w:val="28"/>
          <w:lang w:eastAsia="ko-KR"/>
        </w:rPr>
      </w:pPr>
      <w:bookmarkStart w:id="1" w:name="_Toc130041400"/>
      <w:r>
        <w:rPr>
          <w:rFonts w:ascii="맑은 고딕" w:eastAsia="맑은 고딕" w:hAnsi="맑은 고딕"/>
          <w:sz w:val="32"/>
          <w:szCs w:val="28"/>
          <w:lang w:eastAsia="ko-KR"/>
        </w:rPr>
        <w:br w:type="page"/>
      </w:r>
      <w:r w:rsidR="00CE7811" w:rsidRPr="00DA10F9">
        <w:rPr>
          <w:rFonts w:ascii="맑은 고딕" w:eastAsia="맑은 고딕" w:hAnsi="맑은 고딕" w:hint="eastAsia"/>
          <w:sz w:val="32"/>
          <w:szCs w:val="28"/>
          <w:lang w:eastAsia="ko-KR"/>
        </w:rPr>
        <w:lastRenderedPageBreak/>
        <w:t>프로그램 개요</w:t>
      </w:r>
      <w:bookmarkEnd w:id="1"/>
      <w:r>
        <w:rPr>
          <w:rFonts w:ascii="맑은 고딕" w:eastAsia="맑은 고딕" w:hAnsi="맑은 고딕"/>
          <w:sz w:val="32"/>
          <w:szCs w:val="28"/>
          <w:lang w:eastAsia="ko-KR"/>
        </w:rPr>
        <w:br/>
      </w:r>
      <w:r w:rsidRPr="00DB6229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    </w:t>
      </w:r>
      <w:r w:rsidRPr="00DB6229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>프로젝트 #1, #2 에서 구현한 셀(shell)</w:t>
      </w:r>
      <w:r w:rsidRPr="00DB6229">
        <w:rPr>
          <w:rFonts w:ascii="맑은 고딕" w:eastAsia="맑은 고딕" w:hAnsi="맑은 고딕"/>
          <w:b w:val="0"/>
          <w:sz w:val="26"/>
          <w:szCs w:val="26"/>
          <w:lang w:eastAsia="ko-KR"/>
        </w:rPr>
        <w:t>에</w:t>
      </w:r>
      <w:r w:rsidRPr="00DB6229">
        <w:rPr>
          <w:rFonts w:ascii="맑은 고딕" w:eastAsia="맑은 고딕" w:hAnsi="맑은 고딕" w:hint="eastAsia"/>
          <w:b w:val="0"/>
          <w:sz w:val="26"/>
          <w:szCs w:val="26"/>
          <w:lang w:eastAsia="ko-KR"/>
        </w:rPr>
        <w:t xml:space="preserve"> linking과 loading 기능을 추가하는 프로그램입니다. 프로젝트 #2 에서 구현된 assemble 명령을 통해서 생성된 object 파일을 link시켜 메모리에 올리는 일을 수행하는 프로그램이다.</w:t>
      </w:r>
    </w:p>
    <w:p w:rsidR="004C1321" w:rsidRPr="00C675A6" w:rsidRDefault="004C1321" w:rsidP="004C1321">
      <w:pPr>
        <w:pStyle w:val="af7"/>
        <w:wordWrap/>
        <w:spacing w:line="240" w:lineRule="auto"/>
        <w:jc w:val="left"/>
        <w:rPr>
          <w:rFonts w:ascii="맑은 고딕" w:eastAsia="맑은 고딕" w:hAnsi="맑은 고딕"/>
          <w:b/>
          <w:sz w:val="24"/>
          <w:szCs w:val="24"/>
        </w:rPr>
      </w:pPr>
      <w:r>
        <w:rPr>
          <w:rFonts w:ascii="맑은 고딕" w:eastAsia="맑은 고딕" w:hAnsi="맑은 고딕" w:cs="함초롬바탕"/>
          <w:sz w:val="26"/>
          <w:szCs w:val="26"/>
        </w:rPr>
        <w:br/>
      </w:r>
      <w:r w:rsidR="00CC4C5F">
        <w:rPr>
          <w:rFonts w:ascii="맑은 고딕" w:eastAsia="맑은 고딕" w:hAnsi="맑은 고딕" w:cs="함초롬바탕" w:hint="eastAsia"/>
          <w:b/>
          <w:sz w:val="28"/>
          <w:szCs w:val="24"/>
        </w:rPr>
        <w:t>1.1 주소 지정 명령어</w:t>
      </w:r>
    </w:p>
    <w:p w:rsidR="004C1321" w:rsidRPr="00CC4C5F" w:rsidRDefault="00FA7CD4" w:rsidP="00CC4C5F">
      <w:pPr>
        <w:pStyle w:val="af7"/>
        <w:numPr>
          <w:ilvl w:val="0"/>
          <w:numId w:val="23"/>
        </w:numPr>
        <w:wordWrap/>
        <w:spacing w:line="240" w:lineRule="auto"/>
        <w:jc w:val="left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 </w:t>
      </w:r>
      <w:r w:rsidR="00CC4C5F" w:rsidRPr="00CC4C5F">
        <w:rPr>
          <w:rFonts w:ascii="맑은 고딕" w:eastAsia="맑은 고딕" w:hAnsi="맑은 고딕" w:cs="함초롬바탕" w:hint="eastAsia"/>
          <w:b/>
          <w:sz w:val="24"/>
          <w:szCs w:val="24"/>
        </w:rPr>
        <w:t>progaddr</w:t>
      </w: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 </w:t>
      </w:r>
      <w:r w:rsidR="00CC4C5F">
        <w:rPr>
          <w:rFonts w:ascii="맑은 고딕" w:eastAsia="맑은 고딕" w:hAnsi="맑은 고딕" w:cs="함초롬바탕"/>
          <w:sz w:val="24"/>
          <w:szCs w:val="24"/>
        </w:rPr>
        <w:t>[</w:t>
      </w:r>
      <w:r w:rsidR="00CC4C5F">
        <w:rPr>
          <w:rFonts w:ascii="맑은 고딕" w:eastAsia="맑은 고딕" w:hAnsi="맑은 고딕" w:cs="함초롬바탕" w:hint="eastAsia"/>
          <w:sz w:val="24"/>
          <w:szCs w:val="24"/>
        </w:rPr>
        <w:t>address]</w:t>
      </w: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: </w:t>
      </w:r>
      <w:r w:rsidR="00CC4C5F" w:rsidRPr="00DB6229">
        <w:rPr>
          <w:rFonts w:ascii="맑은 고딕" w:eastAsia="맑은 고딕" w:hAnsi="맑은 고딕" w:hint="eastAsia"/>
          <w:sz w:val="24"/>
          <w:szCs w:val="24"/>
        </w:rPr>
        <w:t>loader 또는 run 명령어를 수행할 때 시작하는 주소를 지정합니다.</w:t>
      </w:r>
    </w:p>
    <w:p w:rsidR="004C1321" w:rsidRPr="00C675A6" w:rsidRDefault="001123FD" w:rsidP="004C1321">
      <w:pPr>
        <w:pStyle w:val="af7"/>
        <w:wordWrap/>
        <w:spacing w:line="240" w:lineRule="auto"/>
        <w:jc w:val="left"/>
        <w:rPr>
          <w:rFonts w:ascii="맑은 고딕" w:eastAsia="맑은 고딕" w:hAnsi="맑은 고딕" w:hint="eastAsia"/>
          <w:b/>
          <w:sz w:val="28"/>
          <w:szCs w:val="24"/>
        </w:rPr>
      </w:pPr>
      <w:r>
        <w:rPr>
          <w:sz w:val="24"/>
          <w:szCs w:val="24"/>
        </w:rPr>
        <w:br/>
      </w:r>
      <w:r w:rsidR="004C1321" w:rsidRPr="00C675A6">
        <w:rPr>
          <w:rFonts w:ascii="맑은 고딕" w:eastAsia="맑은 고딕" w:hAnsi="맑은 고딕" w:cs="함초롬바탕" w:hint="eastAsia"/>
          <w:b/>
          <w:sz w:val="28"/>
          <w:szCs w:val="24"/>
        </w:rPr>
        <w:t xml:space="preserve">1.2 </w:t>
      </w:r>
      <w:r w:rsidR="00CC4C5F">
        <w:rPr>
          <w:rFonts w:ascii="맑은 고딕" w:eastAsia="맑은 고딕" w:hAnsi="맑은 고딕" w:cs="함초롬바탕" w:hint="eastAsia"/>
          <w:b/>
          <w:sz w:val="28"/>
          <w:szCs w:val="24"/>
        </w:rPr>
        <w:t>L</w:t>
      </w:r>
      <w:r w:rsidR="00CC4C5F">
        <w:rPr>
          <w:rFonts w:ascii="맑은 고딕" w:eastAsia="맑은 고딕" w:hAnsi="맑은 고딕" w:cs="함초롬바탕"/>
          <w:b/>
          <w:sz w:val="28"/>
          <w:szCs w:val="24"/>
        </w:rPr>
        <w:t xml:space="preserve">inking Loader </w:t>
      </w:r>
      <w:r w:rsidR="00CC4C5F">
        <w:rPr>
          <w:rFonts w:ascii="맑은 고딕" w:eastAsia="맑은 고딕" w:hAnsi="맑은 고딕" w:cs="함초롬바탕" w:hint="eastAsia"/>
          <w:b/>
          <w:sz w:val="28"/>
          <w:szCs w:val="24"/>
        </w:rPr>
        <w:t>명령어</w:t>
      </w:r>
    </w:p>
    <w:p w:rsidR="004C1321" w:rsidRPr="00CC4C5F" w:rsidRDefault="001123FD" w:rsidP="002D097B">
      <w:pPr>
        <w:pStyle w:val="af7"/>
        <w:numPr>
          <w:ilvl w:val="0"/>
          <w:numId w:val="23"/>
        </w:numPr>
        <w:wordWrap/>
        <w:spacing w:line="240" w:lineRule="auto"/>
        <w:jc w:val="left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cs="함초롬바탕"/>
          <w:b/>
          <w:sz w:val="24"/>
          <w:szCs w:val="24"/>
        </w:rPr>
        <w:t>l</w:t>
      </w:r>
      <w:r w:rsidR="00CC4C5F" w:rsidRPr="00CC4C5F">
        <w:rPr>
          <w:rFonts w:ascii="맑은 고딕" w:eastAsia="맑은 고딕" w:hAnsi="맑은 고딕" w:cs="함초롬바탕"/>
          <w:b/>
          <w:sz w:val="24"/>
          <w:szCs w:val="24"/>
        </w:rPr>
        <w:t>oader</w:t>
      </w:r>
      <w:r w:rsidR="00CC4C5F" w:rsidRPr="00CC4C5F">
        <w:rPr>
          <w:rFonts w:ascii="맑은 고딕" w:eastAsia="맑은 고딕" w:hAnsi="맑은 고딕" w:cs="함초롬바탕"/>
          <w:sz w:val="24"/>
          <w:szCs w:val="24"/>
        </w:rPr>
        <w:t xml:space="preserve"> [object filename1] [object filename2] [….]</w:t>
      </w:r>
      <w:r w:rsidR="00CC4C5F">
        <w:rPr>
          <w:rFonts w:ascii="맑은 고딕" w:eastAsia="맑은 고딕" w:hAnsi="맑은 고딕" w:cs="함초롬바탕"/>
          <w:sz w:val="24"/>
          <w:szCs w:val="24"/>
        </w:rPr>
        <w:t xml:space="preserve"> </w:t>
      </w:r>
      <w:r w:rsidR="00C675A6" w:rsidRPr="00CC4C5F">
        <w:rPr>
          <w:rFonts w:ascii="맑은 고딕" w:eastAsia="맑은 고딕" w:hAnsi="맑은 고딕" w:cs="함초롬바탕" w:hint="eastAsia"/>
          <w:sz w:val="24"/>
          <w:szCs w:val="24"/>
        </w:rPr>
        <w:t xml:space="preserve">: </w:t>
      </w:r>
      <w:r w:rsidR="00CC4C5F" w:rsidRPr="00DB6229">
        <w:rPr>
          <w:rFonts w:ascii="맑은 고딕" w:eastAsia="맑은 고딕" w:hAnsi="맑은 고딕" w:hint="eastAsia"/>
          <w:sz w:val="24"/>
        </w:rPr>
        <w:t xml:space="preserve">filename1, filename2, </w:t>
      </w:r>
      <w:r w:rsidR="00CC4C5F" w:rsidRPr="00DB6229">
        <w:rPr>
          <w:rFonts w:ascii="맑은 고딕" w:eastAsia="맑은 고딕" w:hAnsi="맑은 고딕"/>
          <w:sz w:val="24"/>
        </w:rPr>
        <w:t>…</w:t>
      </w:r>
      <w:r w:rsidR="00CC4C5F" w:rsidRPr="00DB6229">
        <w:rPr>
          <w:rFonts w:ascii="맑은 고딕" w:eastAsia="맑은 고딕" w:hAnsi="맑은 고딕" w:hint="eastAsia"/>
          <w:sz w:val="24"/>
        </w:rPr>
        <w:t xml:space="preserve"> 에 해당하는 object 파일을 읽어서 linking 작업을 수행 후, 가상 메모리(1M)에 그 결과를 기록합니다.</w:t>
      </w:r>
      <w:r w:rsidR="00CC4C5F" w:rsidRPr="00DB6229">
        <w:rPr>
          <w:rFonts w:ascii="맑은 고딕" w:eastAsia="맑은 고딕" w:hAnsi="맑은 고딕"/>
          <w:sz w:val="24"/>
        </w:rPr>
        <w:t xml:space="preserve"> </w:t>
      </w:r>
      <w:r w:rsidR="00CC4C5F" w:rsidRPr="00DB6229">
        <w:rPr>
          <w:rFonts w:ascii="맑은 고딕" w:eastAsia="맑은 고딕" w:hAnsi="맑은 고딕" w:hint="eastAsia"/>
          <w:sz w:val="24"/>
        </w:rPr>
        <w:t>파일 개수는 3개까지만 고려합니다.</w:t>
      </w:r>
      <w:r w:rsidR="00CC4C5F" w:rsidRPr="00CC4C5F">
        <w:rPr>
          <w:noProof/>
          <w:sz w:val="24"/>
          <w:lang w:eastAsia="en-US"/>
        </w:rPr>
        <w:t xml:space="preserve"> </w:t>
      </w:r>
      <w:r>
        <w:rPr>
          <w:noProof/>
          <w:sz w:val="24"/>
          <w:lang w:eastAsia="en-US"/>
        </w:rPr>
        <w:br/>
      </w:r>
      <w:r w:rsidRPr="001C50A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385.5pt;height:184.5pt;visibility:visible">
            <v:imagedata r:id="rId10" o:title=""/>
          </v:shape>
        </w:pict>
      </w:r>
    </w:p>
    <w:p w:rsidR="004C1321" w:rsidRPr="00C675A6" w:rsidRDefault="0034006F" w:rsidP="001123FD">
      <w:pPr>
        <w:pStyle w:val="af7"/>
        <w:wordWrap/>
        <w:spacing w:line="240" w:lineRule="auto"/>
        <w:ind w:firstLineChars="200" w:firstLine="480"/>
        <w:jc w:val="left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위 사진 처럼 </w:t>
      </w:r>
      <w:r w:rsidR="001123FD">
        <w:rPr>
          <w:rFonts w:ascii="맑은 고딕" w:eastAsia="맑은 고딕" w:hAnsi="맑은 고딕" w:cs="함초롬바탕" w:hint="eastAsia"/>
          <w:sz w:val="24"/>
          <w:szCs w:val="24"/>
        </w:rPr>
        <w:t xml:space="preserve">loader 실행이 성공적이라면 </w:t>
      </w:r>
      <w:r w:rsidR="001123FD">
        <w:rPr>
          <w:rFonts w:ascii="맑은 고딕" w:eastAsia="맑은 고딕" w:hAnsi="맑은 고딕" w:cs="함초롬바탕"/>
          <w:sz w:val="24"/>
          <w:szCs w:val="24"/>
        </w:rPr>
        <w:t>Load map</w:t>
      </w:r>
      <w:r w:rsidR="001123FD">
        <w:rPr>
          <w:rFonts w:ascii="맑은 고딕" w:eastAsia="맑은 고딕" w:hAnsi="맑은 고딕" w:cs="함초롬바탕" w:hint="eastAsia"/>
          <w:sz w:val="24"/>
          <w:szCs w:val="24"/>
        </w:rPr>
        <w:t>을 화면에 출력한다.</w:t>
      </w:r>
    </w:p>
    <w:p w:rsidR="004C1321" w:rsidRPr="00C675A6" w:rsidRDefault="004C1321" w:rsidP="004C1321">
      <w:pPr>
        <w:pStyle w:val="af7"/>
        <w:wordWrap/>
        <w:spacing w:line="240" w:lineRule="auto"/>
        <w:jc w:val="left"/>
        <w:rPr>
          <w:rFonts w:ascii="맑은 고딕" w:eastAsia="맑은 고딕" w:hAnsi="맑은 고딕" w:hint="eastAsia"/>
          <w:sz w:val="24"/>
          <w:szCs w:val="24"/>
        </w:rPr>
      </w:pPr>
    </w:p>
    <w:p w:rsidR="004C1321" w:rsidRPr="009E0A5F" w:rsidRDefault="004C1321" w:rsidP="004C1321">
      <w:pPr>
        <w:pStyle w:val="af7"/>
        <w:wordWrap/>
        <w:spacing w:line="240" w:lineRule="auto"/>
        <w:jc w:val="left"/>
        <w:rPr>
          <w:rFonts w:ascii="맑은 고딕" w:eastAsia="맑은 고딕" w:hAnsi="맑은 고딕" w:cs="함초롬바탕"/>
          <w:b/>
          <w:sz w:val="28"/>
          <w:szCs w:val="24"/>
        </w:rPr>
      </w:pPr>
      <w:r w:rsidRPr="009E0A5F">
        <w:rPr>
          <w:rFonts w:ascii="맑은 고딕" w:eastAsia="맑은 고딕" w:hAnsi="맑은 고딕" w:cs="함초롬바탕" w:hint="eastAsia"/>
          <w:b/>
          <w:sz w:val="28"/>
          <w:szCs w:val="24"/>
        </w:rPr>
        <w:t xml:space="preserve">1.3 </w:t>
      </w:r>
      <w:r w:rsidR="001123FD">
        <w:rPr>
          <w:rFonts w:ascii="맑은 고딕" w:eastAsia="맑은 고딕" w:hAnsi="맑은 고딕" w:cs="함초롬바탕" w:hint="eastAsia"/>
          <w:b/>
          <w:sz w:val="28"/>
          <w:szCs w:val="24"/>
        </w:rPr>
        <w:t xml:space="preserve">프로그램 실행 </w:t>
      </w:r>
      <w:r w:rsidRPr="009E0A5F">
        <w:rPr>
          <w:rFonts w:ascii="맑은 고딕" w:eastAsia="맑은 고딕" w:hAnsi="맑은 고딕" w:cs="함초롬바탕" w:hint="eastAsia"/>
          <w:b/>
          <w:sz w:val="28"/>
          <w:szCs w:val="24"/>
        </w:rPr>
        <w:t>명령어</w:t>
      </w:r>
    </w:p>
    <w:p w:rsidR="004C1321" w:rsidRPr="00C0479E" w:rsidRDefault="001123FD" w:rsidP="002D097B">
      <w:pPr>
        <w:pStyle w:val="af7"/>
        <w:numPr>
          <w:ilvl w:val="0"/>
          <w:numId w:val="23"/>
        </w:numPr>
        <w:wordWrap/>
        <w:spacing w:line="240" w:lineRule="auto"/>
        <w:jc w:val="left"/>
        <w:rPr>
          <w:rFonts w:ascii="맑은 고딕" w:eastAsia="맑은 고딕" w:hAnsi="맑은 고딕"/>
          <w:sz w:val="32"/>
          <w:szCs w:val="24"/>
        </w:rPr>
      </w:pPr>
      <w:r w:rsidRPr="001123FD">
        <w:rPr>
          <w:rFonts w:ascii="맑은 고딕" w:eastAsia="맑은 고딕" w:hAnsi="맑은 고딕" w:cs="함초롬바탕"/>
          <w:b/>
          <w:sz w:val="24"/>
          <w:szCs w:val="24"/>
        </w:rPr>
        <w:t>run</w:t>
      </w:r>
      <w:r w:rsidR="00C675A6" w:rsidRPr="001123FD">
        <w:rPr>
          <w:rFonts w:ascii="맑은 고딕" w:eastAsia="맑은 고딕" w:hAnsi="맑은 고딕" w:cs="함초롬바탕" w:hint="eastAsia"/>
          <w:sz w:val="24"/>
          <w:szCs w:val="24"/>
        </w:rPr>
        <w:t xml:space="preserve"> : </w:t>
      </w:r>
      <w:r>
        <w:rPr>
          <w:rFonts w:ascii="맑은 고딕" w:eastAsia="맑은 고딕" w:hAnsi="맑은 고딕" w:cs="함초롬바탕" w:hint="eastAsia"/>
          <w:sz w:val="24"/>
          <w:szCs w:val="24"/>
        </w:rPr>
        <w:t>loader</w:t>
      </w:r>
      <w:r>
        <w:rPr>
          <w:rFonts w:ascii="맑은 고딕" w:eastAsia="맑은 고딕" w:hAnsi="맑은 고딕" w:cs="함초롬바탕"/>
          <w:sz w:val="24"/>
          <w:szCs w:val="24"/>
        </w:rPr>
        <w:t xml:space="preserve"> </w:t>
      </w: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명령어의 수행으로 메모리에 </w:t>
      </w:r>
      <w:r>
        <w:rPr>
          <w:rFonts w:ascii="맑은 고딕" w:eastAsia="맑은 고딕" w:hAnsi="맑은 고딕" w:cs="함초롬바탕"/>
          <w:sz w:val="24"/>
          <w:szCs w:val="24"/>
        </w:rPr>
        <w:t>load</w:t>
      </w:r>
      <w:r>
        <w:rPr>
          <w:rFonts w:ascii="맑은 고딕" w:eastAsia="맑은 고딕" w:hAnsi="맑은 고딕" w:cs="함초롬바탕" w:hint="eastAsia"/>
          <w:sz w:val="24"/>
          <w:szCs w:val="24"/>
        </w:rPr>
        <w:t>된 프로그램을 실행한다.</w:t>
      </w:r>
      <w:r>
        <w:rPr>
          <w:rFonts w:ascii="맑은 고딕" w:eastAsia="맑은 고딕" w:hAnsi="맑은 고딕" w:cs="함초롬바탕"/>
          <w:sz w:val="24"/>
          <w:szCs w:val="24"/>
        </w:rPr>
        <w:t xml:space="preserve"> progaddr </w:t>
      </w:r>
      <w:r>
        <w:rPr>
          <w:rFonts w:ascii="맑은 고딕" w:eastAsia="맑은 고딕" w:hAnsi="맑은 고딕" w:cs="함초롬바탕" w:hint="eastAsia"/>
          <w:sz w:val="24"/>
          <w:szCs w:val="24"/>
        </w:rPr>
        <w:t>명령어로 지정된 주소부터 시작한다.</w:t>
      </w:r>
      <w:r w:rsidR="00C0479E">
        <w:rPr>
          <w:rFonts w:ascii="맑은 고딕" w:eastAsia="맑은 고딕" w:hAnsi="맑은 고딕" w:cs="함초롬바탕"/>
          <w:sz w:val="24"/>
          <w:szCs w:val="24"/>
        </w:rPr>
        <w:br/>
      </w:r>
      <w:r w:rsidR="00C0479E" w:rsidRPr="001C50A9">
        <w:rPr>
          <w:noProof/>
        </w:rPr>
        <w:lastRenderedPageBreak/>
        <w:pict>
          <v:shape id="_x0000_i1026" type="#_x0000_t75" style="width:348pt;height:268.5pt;visibility:visible">
            <v:imagedata r:id="rId11" o:title=""/>
          </v:shape>
        </w:pict>
      </w:r>
      <w:r w:rsidR="00C0479E">
        <w:rPr>
          <w:noProof/>
        </w:rPr>
        <w:br/>
      </w:r>
      <w:r w:rsidR="00C0479E" w:rsidRPr="00DB6229">
        <w:rPr>
          <w:rFonts w:ascii="맑은 고딕" w:eastAsia="맑은 고딕" w:hAnsi="맑은 고딕" w:hint="eastAsia"/>
          <w:noProof/>
          <w:sz w:val="24"/>
        </w:rPr>
        <w:t xml:space="preserve">프로그램을 수행하면 이렇게 </w:t>
      </w:r>
      <w:r w:rsidR="00C0479E" w:rsidRPr="00DB6229">
        <w:rPr>
          <w:rFonts w:ascii="맑은 고딕" w:eastAsia="맑은 고딕" w:hAnsi="맑은 고딕"/>
          <w:noProof/>
          <w:sz w:val="24"/>
        </w:rPr>
        <w:t>register</w:t>
      </w:r>
      <w:r w:rsidR="00C0479E" w:rsidRPr="00DB6229">
        <w:rPr>
          <w:rFonts w:ascii="맑은 고딕" w:eastAsia="맑은 고딕" w:hAnsi="맑은 고딕" w:hint="eastAsia"/>
          <w:noProof/>
          <w:sz w:val="24"/>
        </w:rPr>
        <w:t>의 값을 화면에 출력한다.</w:t>
      </w:r>
    </w:p>
    <w:p w:rsidR="001123FD" w:rsidRPr="001123FD" w:rsidRDefault="001123FD" w:rsidP="00C0479E">
      <w:pPr>
        <w:pStyle w:val="af7"/>
        <w:wordWrap/>
        <w:spacing w:line="240" w:lineRule="auto"/>
        <w:ind w:left="760"/>
        <w:jc w:val="left"/>
        <w:rPr>
          <w:rFonts w:ascii="맑은 고딕" w:eastAsia="맑은 고딕" w:hAnsi="맑은 고딕" w:hint="eastAsia"/>
          <w:sz w:val="24"/>
          <w:szCs w:val="24"/>
        </w:rPr>
      </w:pPr>
    </w:p>
    <w:p w:rsidR="001123FD" w:rsidRPr="009E0A5F" w:rsidRDefault="001123FD" w:rsidP="001123FD">
      <w:pPr>
        <w:pStyle w:val="af7"/>
        <w:wordWrap/>
        <w:spacing w:line="240" w:lineRule="auto"/>
        <w:jc w:val="left"/>
        <w:rPr>
          <w:rFonts w:ascii="맑은 고딕" w:eastAsia="맑은 고딕" w:hAnsi="맑은 고딕" w:cs="함초롬바탕"/>
          <w:b/>
          <w:sz w:val="28"/>
          <w:szCs w:val="24"/>
        </w:rPr>
      </w:pPr>
      <w:r w:rsidRPr="009E0A5F">
        <w:rPr>
          <w:rFonts w:ascii="맑은 고딕" w:eastAsia="맑은 고딕" w:hAnsi="맑은 고딕" w:cs="함초롬바탕" w:hint="eastAsia"/>
          <w:b/>
          <w:sz w:val="28"/>
          <w:szCs w:val="24"/>
        </w:rPr>
        <w:t>1</w:t>
      </w:r>
      <w:r w:rsidR="00C0479E">
        <w:rPr>
          <w:rFonts w:ascii="맑은 고딕" w:eastAsia="맑은 고딕" w:hAnsi="맑은 고딕" w:cs="함초롬바탕" w:hint="eastAsia"/>
          <w:b/>
          <w:sz w:val="28"/>
          <w:szCs w:val="24"/>
        </w:rPr>
        <w:t>.4</w:t>
      </w:r>
      <w:r w:rsidRPr="009E0A5F">
        <w:rPr>
          <w:rFonts w:ascii="맑은 고딕" w:eastAsia="맑은 고딕" w:hAnsi="맑은 고딕" w:cs="함초롬바탕" w:hint="eastAsia"/>
          <w:b/>
          <w:sz w:val="28"/>
          <w:szCs w:val="24"/>
        </w:rPr>
        <w:t xml:space="preserve"> </w:t>
      </w:r>
      <w:r w:rsidR="00DE61E7">
        <w:rPr>
          <w:rFonts w:ascii="맑은 고딕" w:eastAsia="맑은 고딕" w:hAnsi="맑은 고딕" w:cs="함초롬바탕" w:hint="eastAsia"/>
          <w:b/>
          <w:sz w:val="28"/>
          <w:szCs w:val="24"/>
        </w:rPr>
        <w:t>debug</w:t>
      </w:r>
      <w:r w:rsidRPr="009E0A5F">
        <w:rPr>
          <w:rFonts w:ascii="맑은 고딕" w:eastAsia="맑은 고딕" w:hAnsi="맑은 고딕" w:cs="함초롬바탕" w:hint="eastAsia"/>
          <w:b/>
          <w:sz w:val="28"/>
          <w:szCs w:val="24"/>
        </w:rPr>
        <w:t xml:space="preserve"> 명령어</w:t>
      </w:r>
    </w:p>
    <w:p w:rsidR="00DE61E7" w:rsidRDefault="00DE61E7" w:rsidP="00DE61E7">
      <w:pPr>
        <w:pStyle w:val="af7"/>
        <w:numPr>
          <w:ilvl w:val="0"/>
          <w:numId w:val="23"/>
        </w:numPr>
        <w:wordWrap/>
        <w:spacing w:line="240" w:lineRule="auto"/>
        <w:jc w:val="left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cs="함초롬바탕"/>
          <w:b/>
          <w:sz w:val="24"/>
          <w:szCs w:val="24"/>
        </w:rPr>
        <w:t xml:space="preserve">bp [address] </w:t>
      </w:r>
      <w:r w:rsidR="001123FD" w:rsidRPr="00C675A6">
        <w:rPr>
          <w:rFonts w:ascii="맑은 고딕" w:eastAsia="맑은 고딕" w:hAnsi="맑은 고딕" w:cs="함초롬바탕" w:hint="eastAsia"/>
          <w:sz w:val="24"/>
          <w:szCs w:val="24"/>
        </w:rPr>
        <w:t xml:space="preserve">: </w:t>
      </w:r>
      <w:r>
        <w:rPr>
          <w:rFonts w:ascii="맑은 고딕" w:eastAsia="맑은 고딕" w:hAnsi="맑은 고딕" w:cs="함초롬바탕"/>
          <w:sz w:val="24"/>
          <w:szCs w:val="24"/>
        </w:rPr>
        <w:t>sicsim</w:t>
      </w: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에서 run을 할 때 </w:t>
      </w:r>
      <w:r>
        <w:rPr>
          <w:rFonts w:ascii="맑은 고딕" w:eastAsia="맑은 고딕" w:hAnsi="맑은 고딕" w:cs="함초롬바탕"/>
          <w:sz w:val="24"/>
          <w:szCs w:val="24"/>
        </w:rPr>
        <w:t>breakpoint</w:t>
      </w:r>
      <w:r>
        <w:rPr>
          <w:rFonts w:ascii="맑은 고딕" w:eastAsia="맑은 고딕" w:hAnsi="맑은 고딕" w:cs="함초롬바탕" w:hint="eastAsia"/>
          <w:sz w:val="24"/>
          <w:szCs w:val="24"/>
        </w:rPr>
        <w:t xml:space="preserve">를 지정한다. 프로그램이 실행되면 </w:t>
      </w:r>
      <w:r>
        <w:rPr>
          <w:rFonts w:ascii="맑은 고딕" w:eastAsia="맑은 고딕" w:hAnsi="맑은 고딕" w:cs="함초롬바탕"/>
          <w:sz w:val="24"/>
          <w:szCs w:val="24"/>
        </w:rPr>
        <w:t>breakpoint</w:t>
      </w:r>
      <w:r>
        <w:rPr>
          <w:rFonts w:ascii="맑은 고딕" w:eastAsia="맑은 고딕" w:hAnsi="맑은 고딕" w:cs="함초롬바탕" w:hint="eastAsia"/>
          <w:sz w:val="24"/>
          <w:szCs w:val="24"/>
        </w:rPr>
        <w:t>까지 실행되고 정지한다</w:t>
      </w:r>
      <w:r>
        <w:rPr>
          <w:rFonts w:ascii="맑은 고딕" w:eastAsia="맑은 고딕" w:hAnsi="맑은 고딕" w:hint="eastAsia"/>
          <w:sz w:val="24"/>
          <w:szCs w:val="24"/>
        </w:rPr>
        <w:t>.</w:t>
      </w:r>
    </w:p>
    <w:p w:rsidR="00DE61E7" w:rsidRDefault="00DE61E7" w:rsidP="00DE61E7">
      <w:pPr>
        <w:pStyle w:val="af7"/>
        <w:numPr>
          <w:ilvl w:val="0"/>
          <w:numId w:val="23"/>
        </w:numPr>
        <w:wordWrap/>
        <w:spacing w:line="240" w:lineRule="auto"/>
        <w:jc w:val="left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cs="함초롬바탕"/>
          <w:b/>
          <w:sz w:val="24"/>
          <w:szCs w:val="24"/>
        </w:rPr>
        <w:t xml:space="preserve">bp clear </w:t>
      </w:r>
      <w:r w:rsidRPr="00DE61E7">
        <w:rPr>
          <w:rFonts w:ascii="맑은 고딕" w:eastAsia="맑은 고딕" w:hAnsi="맑은 고딕"/>
          <w:sz w:val="24"/>
          <w:szCs w:val="24"/>
        </w:rPr>
        <w:t>: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모든 </w:t>
      </w:r>
      <w:r>
        <w:rPr>
          <w:rFonts w:ascii="맑은 고딕" w:eastAsia="맑은 고딕" w:hAnsi="맑은 고딕"/>
          <w:sz w:val="24"/>
          <w:szCs w:val="24"/>
        </w:rPr>
        <w:t>breakpoint</w:t>
      </w:r>
      <w:r>
        <w:rPr>
          <w:rFonts w:ascii="맑은 고딕" w:eastAsia="맑은 고딕" w:hAnsi="맑은 고딕" w:hint="eastAsia"/>
          <w:sz w:val="24"/>
          <w:szCs w:val="24"/>
        </w:rPr>
        <w:t>를 제거한다.</w:t>
      </w:r>
    </w:p>
    <w:p w:rsidR="004C1321" w:rsidRPr="00DE61E7" w:rsidRDefault="00DE61E7" w:rsidP="00DE61E7">
      <w:pPr>
        <w:pStyle w:val="af7"/>
        <w:numPr>
          <w:ilvl w:val="0"/>
          <w:numId w:val="23"/>
        </w:numPr>
        <w:wordWrap/>
        <w:spacing w:line="240" w:lineRule="auto"/>
        <w:jc w:val="left"/>
        <w:rPr>
          <w:rFonts w:ascii="맑은 고딕" w:eastAsia="맑은 고딕" w:hAnsi="맑은 고딕" w:hint="eastAsia"/>
          <w:sz w:val="24"/>
          <w:szCs w:val="24"/>
        </w:rPr>
      </w:pPr>
      <w:r>
        <w:rPr>
          <w:rFonts w:ascii="맑은 고딕" w:eastAsia="맑은 고딕" w:hAnsi="맑은 고딕" w:cs="함초롬바탕"/>
          <w:b/>
          <w:sz w:val="24"/>
          <w:szCs w:val="24"/>
        </w:rPr>
        <w:t xml:space="preserve">bp </w:t>
      </w:r>
      <w:r w:rsidRPr="00DE61E7">
        <w:rPr>
          <w:rFonts w:ascii="맑은 고딕" w:eastAsia="맑은 고딕" w:hAnsi="맑은 고딕"/>
          <w:sz w:val="24"/>
          <w:szCs w:val="24"/>
        </w:rPr>
        <w:t>: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모든 </w:t>
      </w:r>
      <w:r>
        <w:rPr>
          <w:rFonts w:ascii="맑은 고딕" w:eastAsia="맑은 고딕" w:hAnsi="맑은 고딕"/>
          <w:sz w:val="24"/>
          <w:szCs w:val="24"/>
        </w:rPr>
        <w:t>breakpoint</w:t>
      </w:r>
      <w:r>
        <w:rPr>
          <w:rFonts w:ascii="맑은 고딕" w:eastAsia="맑은 고딕" w:hAnsi="맑은 고딕" w:hint="eastAsia"/>
          <w:sz w:val="24"/>
          <w:szCs w:val="24"/>
        </w:rPr>
        <w:t>를 오름차순으로 출력한다.</w:t>
      </w:r>
    </w:p>
    <w:p w:rsidR="004E0A8D" w:rsidRDefault="001123FD" w:rsidP="004E0A8D">
      <w:pPr>
        <w:pStyle w:val="1"/>
        <w:rPr>
          <w:rFonts w:ascii="맑은 고딕" w:eastAsia="맑은 고딕" w:hAnsi="맑은 고딕"/>
          <w:sz w:val="32"/>
          <w:szCs w:val="28"/>
          <w:lang w:eastAsia="ko-KR"/>
        </w:rPr>
      </w:pPr>
      <w:r>
        <w:rPr>
          <w:rFonts w:ascii="맑은 고딕" w:eastAsia="맑은 고딕" w:hAnsi="맑은 고딕"/>
          <w:sz w:val="32"/>
          <w:szCs w:val="28"/>
          <w:lang w:eastAsia="ko-KR"/>
        </w:rPr>
        <w:br w:type="page"/>
      </w:r>
      <w:r w:rsidR="004E0A8D" w:rsidRPr="004E0A8D">
        <w:rPr>
          <w:rFonts w:ascii="맑은 고딕" w:eastAsia="맑은 고딕" w:hAnsi="맑은 고딕" w:hint="eastAsia"/>
          <w:sz w:val="32"/>
          <w:szCs w:val="28"/>
          <w:lang w:eastAsia="ko-KR"/>
        </w:rPr>
        <w:lastRenderedPageBreak/>
        <w:t xml:space="preserve">프로그램 </w:t>
      </w:r>
      <w:r w:rsidR="004E0A8D">
        <w:rPr>
          <w:rFonts w:ascii="맑은 고딕" w:eastAsia="맑은 고딕" w:hAnsi="맑은 고딕" w:hint="eastAsia"/>
          <w:sz w:val="32"/>
          <w:szCs w:val="28"/>
          <w:lang w:eastAsia="ko-KR"/>
        </w:rPr>
        <w:t>설명</w:t>
      </w:r>
    </w:p>
    <w:p w:rsidR="004E0A8D" w:rsidRPr="00167876" w:rsidRDefault="004E0A8D" w:rsidP="001228A7">
      <w:pPr>
        <w:pStyle w:val="2"/>
        <w:rPr>
          <w:rFonts w:ascii="맑은 고딕" w:eastAsia="맑은 고딕" w:hAnsi="맑은 고딕"/>
          <w:sz w:val="26"/>
          <w:szCs w:val="26"/>
          <w:lang w:eastAsia="ko-KR"/>
        </w:rPr>
      </w:pPr>
      <w:r w:rsidRPr="00E96ED9">
        <w:rPr>
          <w:lang w:eastAsia="ko-KR"/>
        </w:rPr>
        <w:t xml:space="preserve"> </w:t>
      </w:r>
      <w:r w:rsidRPr="00167876">
        <w:rPr>
          <w:rFonts w:ascii="맑은 고딕" w:eastAsia="맑은 고딕" w:hAnsi="맑은 고딕" w:hint="eastAsia"/>
          <w:sz w:val="26"/>
          <w:szCs w:val="26"/>
          <w:lang w:eastAsia="ko-KR"/>
        </w:rPr>
        <w:t>프로그램 흐름도</w:t>
      </w:r>
    </w:p>
    <w:p w:rsidR="004E0A8D" w:rsidRDefault="00D9729C" w:rsidP="004E0A8D">
      <w:pPr>
        <w:pStyle w:val="1"/>
        <w:numPr>
          <w:ilvl w:val="0"/>
          <w:numId w:val="0"/>
        </w:numPr>
        <w:rPr>
          <w:noProof/>
          <w:lang w:eastAsia="ko-KR"/>
        </w:rPr>
      </w:pPr>
      <w:r w:rsidRPr="001C50A9">
        <w:rPr>
          <w:noProof/>
          <w:lang w:eastAsia="ko-KR"/>
        </w:rPr>
        <w:pict>
          <v:shape id="_x0000_i1027" type="#_x0000_t75" style="width:468pt;height:352.5pt;visibility:visible">
            <v:imagedata r:id="rId12" o:title=""/>
          </v:shape>
        </w:pict>
      </w:r>
    </w:p>
    <w:p w:rsidR="001062C7" w:rsidRPr="00181F91" w:rsidRDefault="001228A7" w:rsidP="00CF5A21">
      <w:pPr>
        <w:rPr>
          <w:rFonts w:ascii="맑은 고딕" w:eastAsia="맑은 고딕" w:hAnsi="맑은 고딕"/>
          <w:sz w:val="24"/>
          <w:szCs w:val="26"/>
          <w:lang w:eastAsia="ko-KR"/>
        </w:rPr>
      </w:pPr>
      <w:r>
        <w:rPr>
          <w:lang w:eastAsia="ko-KR"/>
        </w:rPr>
        <w:br w:type="page"/>
      </w:r>
      <w:r w:rsidR="00CF5A21" w:rsidRPr="00DB6229">
        <w:rPr>
          <w:rFonts w:ascii="맑은 고딕" w:eastAsia="맑은 고딕" w:hAnsi="맑은 고딕"/>
          <w:b/>
          <w:sz w:val="32"/>
          <w:szCs w:val="30"/>
          <w:lang w:eastAsia="ko-KR"/>
        </w:rPr>
        <w:lastRenderedPageBreak/>
        <w:t xml:space="preserve">3. </w:t>
      </w:r>
      <w:r w:rsidR="00CF5A21" w:rsidRPr="006F04F4">
        <w:rPr>
          <w:rFonts w:ascii="맑은 고딕" w:eastAsia="맑은 고딕" w:hAnsi="맑은 고딕" w:hint="eastAsia"/>
          <w:b/>
          <w:sz w:val="32"/>
          <w:szCs w:val="30"/>
          <w:lang w:eastAsia="ko-KR"/>
        </w:rPr>
        <w:t>모듈 정의</w:t>
      </w:r>
      <w:r w:rsidR="00CF5A21" w:rsidRPr="00DA10F9">
        <w:rPr>
          <w:rFonts w:ascii="맑은 고딕" w:eastAsia="맑은 고딕" w:hAnsi="맑은 고딕"/>
          <w:b/>
          <w:sz w:val="28"/>
          <w:szCs w:val="28"/>
          <w:lang w:eastAsia="ko-KR"/>
        </w:rPr>
        <w:br/>
      </w:r>
      <w:r w:rsidR="00CF5A2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CF5A2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</w:t>
      </w:r>
      <w:r w:rsidR="00CF5A2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Est_init()</w:t>
      </w:r>
      <w:r w:rsidR="00CF5A2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3.1.1</w:t>
      </w:r>
      <w:r w:rsidR="00CF5A2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1062C7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62C7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ESTAB을 초기화 하는 함수이다</w:t>
      </w:r>
      <w:r w:rsidR="001062C7" w:rsidRPr="00181F91">
        <w:rPr>
          <w:rFonts w:ascii="맑은 고딕" w:eastAsia="맑은 고딕" w:hAnsi="맑은 고딕" w:hint="eastAsia"/>
          <w:b/>
          <w:sz w:val="24"/>
          <w:szCs w:val="26"/>
          <w:lang w:eastAsia="ko-KR"/>
        </w:rPr>
        <w:t>.</w:t>
      </w:r>
      <w:r w:rsidR="00CF5A2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3.1.2</w:t>
      </w:r>
      <w:r w:rsidR="00CF5A2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DA10F9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1062C7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62C7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extsptr ptr;</w:t>
      </w:r>
      <w:r w:rsidR="001062C7"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 // </w:t>
      </w:r>
      <w:r w:rsidR="001062C7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임시 변수</w:t>
      </w:r>
      <w:r w:rsidR="001062C7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DA10F9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3.2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Est_key()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3.2.1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1062C7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62C7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ESTAB에 넣을 때 key</w:t>
      </w:r>
      <w:r w:rsidR="001062C7"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 </w:t>
      </w:r>
      <w:r w:rsidR="001062C7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값을 구해주는 함수이다</w:t>
      </w:r>
      <w:r w:rsidR="001062C7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3.2.2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1062C7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62C7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int</w:t>
      </w:r>
      <w:r w:rsidR="001062C7"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 key; // </w:t>
      </w:r>
      <w:r w:rsidR="001062C7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key value </w:t>
      </w:r>
    </w:p>
    <w:p w:rsidR="008B5427" w:rsidRPr="00181F91" w:rsidRDefault="001062C7" w:rsidP="008B5427">
      <w:pPr>
        <w:rPr>
          <w:rFonts w:ascii="맑은 고딕" w:eastAsia="맑은 고딕" w:hAnsi="맑은 고딕"/>
          <w:sz w:val="24"/>
          <w:szCs w:val="26"/>
          <w:lang w:eastAsia="ko-KR"/>
        </w:rPr>
      </w:pPr>
      <w:r w:rsidRPr="00181F91">
        <w:rPr>
          <w:rFonts w:ascii="맑은 고딕" w:eastAsia="맑은 고딕" w:hAnsi="맑은 고딕"/>
          <w:sz w:val="24"/>
          <w:szCs w:val="26"/>
          <w:lang w:eastAsia="ko-KR"/>
        </w:rPr>
        <w:t>size_len // string length</w:t>
      </w:r>
      <w:r w:rsidRPr="00181F91">
        <w:rPr>
          <w:rFonts w:ascii="맑은 고딕" w:eastAsia="맑은 고딕" w:hAnsi="맑은 고딕"/>
          <w:b/>
          <w:sz w:val="24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3.3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: Est_insert()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3.3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ESTAB에 해당하는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EXTERN SYMBOL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을 넣어주는 함수이다</w:t>
      </w:r>
      <w:r w:rsidRPr="00181F91">
        <w:rPr>
          <w:rFonts w:ascii="맑은 고딕" w:eastAsia="맑은 고딕" w:hAnsi="맑은 고딕" w:hint="eastAsia"/>
          <w:b/>
          <w:sz w:val="24"/>
          <w:szCs w:val="26"/>
          <w:lang w:eastAsia="ko-KR"/>
        </w:rPr>
        <w:t>.</w:t>
      </w:r>
      <w:r w:rsidR="00CF5A21" w:rsidRPr="00181F91">
        <w:rPr>
          <w:rFonts w:ascii="맑은 고딕" w:eastAsia="맑은 고딕" w:hAnsi="맑은 고딕"/>
          <w:b/>
          <w:sz w:val="24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3.3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int key // key value</w:t>
      </w:r>
      <w:r w:rsidRPr="00181F91">
        <w:rPr>
          <w:rFonts w:ascii="맑은 고딕" w:eastAsia="맑은 고딕" w:hAnsi="맑은 고딕"/>
          <w:b/>
          <w:sz w:val="24"/>
          <w:szCs w:val="26"/>
          <w:lang w:eastAsia="ko-KR"/>
        </w:rPr>
        <w:br/>
      </w:r>
      <w:r w:rsidR="00CF5A21" w:rsidRPr="00181F91">
        <w:rPr>
          <w:rFonts w:ascii="맑은 고딕" w:eastAsia="맑은 고딕" w:hAnsi="맑은 고딕"/>
          <w:b/>
          <w:sz w:val="24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3.4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Est_find()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3.4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해당하는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extern symbol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이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ESTAB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에 있는지 확인해주는 함수이다.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 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만약에 있으면 해당하는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extern symbol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의 주소를 반환한다.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3.4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int key // key value</w:t>
      </w:r>
      <w:r w:rsidRPr="00181F91">
        <w:rPr>
          <w:rFonts w:ascii="맑은 고딕" w:eastAsia="맑은 고딕" w:hAnsi="맑은 고딕"/>
          <w:b/>
          <w:sz w:val="24"/>
          <w:szCs w:val="26"/>
          <w:lang w:eastAsia="ko-KR"/>
        </w:rPr>
        <w:br/>
      </w:r>
      <w:r w:rsidRPr="00181F91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lastRenderedPageBreak/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recode_M()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3.5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object code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를 읽을 때 처음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recode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가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M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인 경우 처리해주는 함수이다.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 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이 부분에서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relocative addressing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이 적용된다.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3.5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8B5427"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int value // value </w:t>
      </w:r>
      <w:r w:rsidR="008B5427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저장 변수</w:t>
      </w:r>
      <w:r w:rsidR="008B5427" w:rsidRPr="00181F91">
        <w:rPr>
          <w:rFonts w:ascii="맑은 고딕" w:eastAsia="맑은 고딕" w:hAnsi="맑은 고딕"/>
          <w:sz w:val="24"/>
          <w:szCs w:val="26"/>
          <w:lang w:eastAsia="ko-KR"/>
        </w:rPr>
        <w:br/>
        <w:t>int mask // for bit operator mask</w:t>
      </w:r>
    </w:p>
    <w:p w:rsidR="008B5427" w:rsidRPr="00181F91" w:rsidRDefault="008B5427" w:rsidP="008B5427">
      <w:pPr>
        <w:rPr>
          <w:rFonts w:ascii="맑은 고딕" w:eastAsia="맑은 고딕" w:hAnsi="맑은 고딕"/>
          <w:sz w:val="24"/>
          <w:szCs w:val="26"/>
          <w:lang w:eastAsia="ko-KR"/>
        </w:rPr>
      </w:pPr>
      <w:r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int addr, tmp // value 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저장 변수</w:t>
      </w:r>
    </w:p>
    <w:p w:rsidR="00181F91" w:rsidRPr="00181F91" w:rsidRDefault="008B5427" w:rsidP="00CF5A21">
      <w:pPr>
        <w:rPr>
          <w:rFonts w:ascii="맑은 고딕" w:eastAsia="맑은 고딕" w:hAnsi="맑은 고딕" w:hint="eastAsia"/>
          <w:sz w:val="24"/>
          <w:szCs w:val="26"/>
          <w:lang w:eastAsia="ko-KR"/>
        </w:rPr>
      </w:pPr>
      <w:r w:rsidRPr="00181F91">
        <w:rPr>
          <w:rFonts w:ascii="맑은 고딕" w:eastAsia="맑은 고딕" w:hAnsi="맑은 고딕"/>
          <w:sz w:val="24"/>
          <w:szCs w:val="26"/>
          <w:lang w:eastAsia="ko-KR"/>
        </w:rPr>
        <w:t>int signb  // signb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을 저장하는 변수</w:t>
      </w:r>
      <w:r w:rsidR="00181F91">
        <w:rPr>
          <w:rFonts w:ascii="맑은 고딕" w:eastAsia="맑은 고딕" w:hAnsi="맑은 고딕"/>
          <w:sz w:val="24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recode_R()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3.6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1062C7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62C7">
        <w:rPr>
          <w:rFonts w:ascii="맑은 고딕" w:eastAsia="맑은 고딕" w:hAnsi="맑은 고딕"/>
          <w:sz w:val="26"/>
          <w:szCs w:val="26"/>
          <w:lang w:eastAsia="ko-KR"/>
        </w:rPr>
        <w:t>object code</w:t>
      </w:r>
      <w:r w:rsidR="001062C7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를 읽을 때 처음 </w:t>
      </w:r>
      <w:r w:rsidR="001062C7">
        <w:rPr>
          <w:rFonts w:ascii="맑은 고딕" w:eastAsia="맑은 고딕" w:hAnsi="맑은 고딕"/>
          <w:sz w:val="26"/>
          <w:szCs w:val="26"/>
          <w:lang w:eastAsia="ko-KR"/>
        </w:rPr>
        <w:t>recode</w:t>
      </w:r>
      <w:r w:rsidR="001062C7">
        <w:rPr>
          <w:rFonts w:ascii="맑은 고딕" w:eastAsia="맑은 고딕" w:hAnsi="맑은 고딕" w:hint="eastAsia"/>
          <w:sz w:val="26"/>
          <w:szCs w:val="26"/>
          <w:lang w:eastAsia="ko-KR"/>
        </w:rPr>
        <w:t>가 R인 경우 처리해주는 함수이다.</w:t>
      </w:r>
      <w:r w:rsidR="001062C7">
        <w:rPr>
          <w:rFonts w:ascii="맑은 고딕" w:eastAsia="맑은 고딕" w:hAnsi="맑은 고딕"/>
          <w:sz w:val="26"/>
          <w:szCs w:val="26"/>
          <w:lang w:eastAsia="ko-KR"/>
        </w:rPr>
        <w:t xml:space="preserve">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3.6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1062C7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i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nt len // string length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br/>
        <w:t>int idx // index of reference number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br/>
        <w:t>char name[7] // name of corresponding reference number</w:t>
      </w:r>
      <w:r w:rsidR="001062C7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7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: link_pass1()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3.7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linking loader pass1을 구현하는 함수이다.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 ESTAB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에 해당하는 프로그램 이름과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D recode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에 있는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symbol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들을 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t>ESTAB</w:t>
      </w: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에 넣어준다.</w:t>
      </w:r>
      <w:r w:rsidR="00CF5A21" w:rsidRPr="00181F91">
        <w:rPr>
          <w:rFonts w:ascii="맑은 고딕" w:eastAsia="맑은 고딕" w:hAnsi="맑은 고딕"/>
          <w:b/>
          <w:sz w:val="24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7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181F91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81F91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char buffer[256]</w:t>
      </w:r>
      <w:r w:rsidR="00181F91"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, str[256] // </w:t>
      </w:r>
      <w:r w:rsidR="00181F91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파일 읽은 </w:t>
      </w:r>
      <w:r w:rsidR="00181F91" w:rsidRPr="00181F91">
        <w:rPr>
          <w:rFonts w:ascii="맑은 고딕" w:eastAsia="맑은 고딕" w:hAnsi="맑은 고딕"/>
          <w:sz w:val="24"/>
          <w:szCs w:val="26"/>
          <w:lang w:eastAsia="ko-KR"/>
        </w:rPr>
        <w:t xml:space="preserve">string </w:t>
      </w:r>
      <w:r w:rsidR="00181F91"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저장</w:t>
      </w:r>
      <w:r w:rsidR="00181F91" w:rsidRPr="00181F91">
        <w:rPr>
          <w:rFonts w:ascii="맑은 고딕" w:eastAsia="맑은 고딕" w:hAnsi="맑은 고딕"/>
          <w:sz w:val="24"/>
          <w:szCs w:val="26"/>
          <w:lang w:eastAsia="ko-KR"/>
        </w:rPr>
        <w:br/>
        <w:t>char name[7];</w:t>
      </w:r>
      <w:r w:rsidR="00181F91">
        <w:rPr>
          <w:rFonts w:ascii="맑은 고딕" w:eastAsia="맑은 고딕" w:hAnsi="맑은 고딕"/>
          <w:sz w:val="24"/>
          <w:szCs w:val="26"/>
          <w:lang w:eastAsia="ko-KR"/>
        </w:rPr>
        <w:t xml:space="preserve"> // </w:t>
      </w:r>
      <w:r w:rsidR="00181F91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해당하는 </w:t>
      </w:r>
      <w:r w:rsidR="00181F91">
        <w:rPr>
          <w:rFonts w:ascii="맑은 고딕" w:eastAsia="맑은 고딕" w:hAnsi="맑은 고딕"/>
          <w:sz w:val="24"/>
          <w:szCs w:val="26"/>
          <w:lang w:eastAsia="ko-KR"/>
        </w:rPr>
        <w:t xml:space="preserve">extern symbol name </w:t>
      </w:r>
      <w:r w:rsidR="00181F91">
        <w:rPr>
          <w:rFonts w:ascii="맑은 고딕" w:eastAsia="맑은 고딕" w:hAnsi="맑은 고딕" w:hint="eastAsia"/>
          <w:sz w:val="24"/>
          <w:szCs w:val="26"/>
          <w:lang w:eastAsia="ko-KR"/>
        </w:rPr>
        <w:t>저장</w:t>
      </w:r>
    </w:p>
    <w:p w:rsidR="00181F91" w:rsidRPr="00181F91" w:rsidRDefault="00181F91" w:rsidP="00CF5A21">
      <w:pPr>
        <w:rPr>
          <w:rFonts w:ascii="맑은 고딕" w:eastAsia="맑은 고딕" w:hAnsi="맑은 고딕"/>
          <w:sz w:val="24"/>
          <w:szCs w:val="26"/>
          <w:lang w:eastAsia="ko-KR"/>
        </w:rPr>
      </w:pPr>
      <w:r w:rsidRPr="00181F91">
        <w:rPr>
          <w:rFonts w:ascii="맑은 고딕" w:eastAsia="맑은 고딕" w:hAnsi="맑은 고딕" w:hint="eastAsia"/>
          <w:sz w:val="24"/>
          <w:szCs w:val="26"/>
          <w:lang w:eastAsia="ko-KR"/>
        </w:rPr>
        <w:t>char recode;</w:t>
      </w:r>
      <w:r>
        <w:rPr>
          <w:rFonts w:ascii="맑은 고딕" w:eastAsia="맑은 고딕" w:hAnsi="맑은 고딕"/>
          <w:sz w:val="24"/>
          <w:szCs w:val="26"/>
          <w:lang w:eastAsia="ko-KR"/>
        </w:rPr>
        <w:t xml:space="preserve"> // recode </w:t>
      </w:r>
      <w:r>
        <w:rPr>
          <w:rFonts w:ascii="맑은 고딕" w:eastAsia="맑은 고딕" w:hAnsi="맑은 고딕" w:hint="eastAsia"/>
          <w:sz w:val="24"/>
          <w:szCs w:val="26"/>
          <w:lang w:eastAsia="ko-KR"/>
        </w:rPr>
        <w:t>저장</w:t>
      </w:r>
    </w:p>
    <w:p w:rsidR="00181F91" w:rsidRPr="00181F91" w:rsidRDefault="00181F91" w:rsidP="00CF5A21">
      <w:pPr>
        <w:rPr>
          <w:rFonts w:ascii="맑은 고딕" w:eastAsia="맑은 고딕" w:hAnsi="맑은 고딕"/>
          <w:sz w:val="24"/>
          <w:szCs w:val="26"/>
          <w:lang w:eastAsia="ko-KR"/>
        </w:rPr>
      </w:pPr>
      <w:r w:rsidRPr="00181F91">
        <w:rPr>
          <w:rFonts w:ascii="맑은 고딕" w:eastAsia="맑은 고딕" w:hAnsi="맑은 고딕"/>
          <w:sz w:val="24"/>
          <w:szCs w:val="26"/>
          <w:lang w:eastAsia="ko-KR"/>
        </w:rPr>
        <w:t>int length, len ,address, diff, flag = 1</w:t>
      </w:r>
      <w:r w:rsidRPr="00181F91">
        <w:rPr>
          <w:rFonts w:ascii="맑은 고딕" w:eastAsia="맑은 고딕" w:hAnsi="맑은 고딕"/>
          <w:szCs w:val="26"/>
          <w:lang w:eastAsia="ko-KR"/>
        </w:rPr>
        <w:t xml:space="preserve"> // </w:t>
      </w:r>
      <w:r w:rsidRPr="00181F91">
        <w:rPr>
          <w:rFonts w:ascii="맑은 고딕" w:eastAsia="맑은 고딕" w:hAnsi="맑은 고딕" w:hint="eastAsia"/>
          <w:szCs w:val="26"/>
          <w:lang w:eastAsia="ko-KR"/>
        </w:rPr>
        <w:t>프로그램 길이,</w:t>
      </w:r>
      <w:r w:rsidRPr="00181F91">
        <w:rPr>
          <w:rFonts w:ascii="맑은 고딕" w:eastAsia="맑은 고딕" w:hAnsi="맑은 고딕"/>
          <w:szCs w:val="26"/>
          <w:lang w:eastAsia="ko-KR"/>
        </w:rPr>
        <w:t xml:space="preserve"> </w:t>
      </w:r>
      <w:r w:rsidRPr="00181F91">
        <w:rPr>
          <w:rFonts w:ascii="맑은 고딕" w:eastAsia="맑은 고딕" w:hAnsi="맑은 고딕" w:hint="eastAsia"/>
          <w:szCs w:val="26"/>
          <w:lang w:eastAsia="ko-KR"/>
        </w:rPr>
        <w:t>잡다한 길이,</w:t>
      </w:r>
      <w:r w:rsidRPr="00181F91">
        <w:rPr>
          <w:rFonts w:ascii="맑은 고딕" w:eastAsia="맑은 고딕" w:hAnsi="맑은 고딕"/>
          <w:szCs w:val="26"/>
          <w:lang w:eastAsia="ko-KR"/>
        </w:rPr>
        <w:t xml:space="preserve"> for progaddr, error_flag</w:t>
      </w:r>
    </w:p>
    <w:p w:rsidR="009F06C4" w:rsidRDefault="00181F91" w:rsidP="00181F91">
      <w:pPr>
        <w:rPr>
          <w:rFonts w:ascii="맑은 고딕" w:eastAsia="맑은 고딕" w:hAnsi="맑은 고딕"/>
          <w:sz w:val="24"/>
          <w:szCs w:val="26"/>
          <w:lang w:eastAsia="ko-KR"/>
        </w:rPr>
      </w:pPr>
      <w:r w:rsidRPr="00181F91">
        <w:rPr>
          <w:rFonts w:ascii="맑은 고딕" w:eastAsia="맑은 고딕" w:hAnsi="맑은 고딕"/>
          <w:sz w:val="24"/>
          <w:szCs w:val="26"/>
          <w:lang w:eastAsia="ko-KR"/>
        </w:rPr>
        <w:t>CSADDR *ConSec</w:t>
      </w:r>
      <w:r>
        <w:rPr>
          <w:rFonts w:ascii="맑은 고딕" w:eastAsia="맑은 고딕" w:hAnsi="맑은 고딕"/>
          <w:sz w:val="24"/>
          <w:szCs w:val="26"/>
          <w:lang w:eastAsia="ko-KR"/>
        </w:rPr>
        <w:t xml:space="preserve"> // corresponding control section</w:t>
      </w:r>
      <w:r w:rsidRPr="00181F91">
        <w:rPr>
          <w:rFonts w:ascii="맑은 고딕" w:eastAsia="맑은 고딕" w:hAnsi="맑은 고딕"/>
          <w:sz w:val="24"/>
          <w:szCs w:val="26"/>
          <w:lang w:eastAsia="ko-KR"/>
        </w:rPr>
        <w:br/>
        <w:t>EXTSYM *ExtSym</w:t>
      </w:r>
      <w:r>
        <w:rPr>
          <w:rFonts w:ascii="맑은 고딕" w:eastAsia="맑은 고딕" w:hAnsi="맑은 고딕"/>
          <w:sz w:val="24"/>
          <w:szCs w:val="26"/>
          <w:lang w:eastAsia="ko-KR"/>
        </w:rPr>
        <w:t xml:space="preserve"> // extsymbol table of control section</w:t>
      </w:r>
      <w:r w:rsidR="008B5427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lastRenderedPageBreak/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8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ab/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link_pass2()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3.8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4F0E68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4F0E68">
        <w:rPr>
          <w:rFonts w:ascii="맑은 고딕" w:eastAsia="맑은 고딕" w:hAnsi="맑은 고딕" w:hint="eastAsia"/>
          <w:sz w:val="24"/>
          <w:szCs w:val="26"/>
          <w:lang w:eastAsia="ko-KR"/>
        </w:rPr>
        <w:t>linking loader pass2를 구현하는 함수이다.</w:t>
      </w:r>
      <w:r w:rsidR="004F0E68">
        <w:rPr>
          <w:rFonts w:ascii="맑은 고딕" w:eastAsia="맑은 고딕" w:hAnsi="맑은 고딕"/>
          <w:sz w:val="24"/>
          <w:szCs w:val="26"/>
          <w:lang w:eastAsia="ko-KR"/>
        </w:rPr>
        <w:t xml:space="preserve"> Pass1</w:t>
      </w:r>
      <w:r w:rsidR="004F0E68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에서 저장한 </w:t>
      </w:r>
      <w:r w:rsidR="004F0E68">
        <w:rPr>
          <w:rFonts w:ascii="맑은 고딕" w:eastAsia="맑은 고딕" w:hAnsi="맑은 고딕"/>
          <w:sz w:val="24"/>
          <w:szCs w:val="26"/>
          <w:lang w:eastAsia="ko-KR"/>
        </w:rPr>
        <w:t>ESTAB</w:t>
      </w:r>
      <w:r w:rsidR="004F0E68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를 이용하여 </w:t>
      </w:r>
      <w:r w:rsidR="004F0E68">
        <w:rPr>
          <w:rFonts w:ascii="맑은 고딕" w:eastAsia="맑은 고딕" w:hAnsi="맑은 고딕"/>
          <w:sz w:val="24"/>
          <w:szCs w:val="26"/>
          <w:lang w:eastAsia="ko-KR"/>
        </w:rPr>
        <w:t>T</w:t>
      </w:r>
      <w:r w:rsidR="004F0E68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와 </w:t>
      </w:r>
      <w:r w:rsidR="004F0E68">
        <w:rPr>
          <w:rFonts w:ascii="맑은 고딕" w:eastAsia="맑은 고딕" w:hAnsi="맑은 고딕"/>
          <w:sz w:val="24"/>
          <w:szCs w:val="26"/>
          <w:lang w:eastAsia="ko-KR"/>
        </w:rPr>
        <w:t xml:space="preserve">M record </w:t>
      </w:r>
      <w:r w:rsidR="004F0E68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부분을 처리하여 실질적으로 </w:t>
      </w:r>
      <w:r w:rsidR="004F0E68">
        <w:rPr>
          <w:rFonts w:ascii="맑은 고딕" w:eastAsia="맑은 고딕" w:hAnsi="맑은 고딕"/>
          <w:sz w:val="24"/>
          <w:szCs w:val="26"/>
          <w:lang w:eastAsia="ko-KR"/>
        </w:rPr>
        <w:t>memory</w:t>
      </w:r>
      <w:r w:rsidR="004F0E68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에 </w:t>
      </w:r>
      <w:r w:rsidR="004F0E68">
        <w:rPr>
          <w:rFonts w:ascii="맑은 고딕" w:eastAsia="맑은 고딕" w:hAnsi="맑은 고딕"/>
          <w:sz w:val="24"/>
          <w:szCs w:val="26"/>
          <w:lang w:eastAsia="ko-KR"/>
        </w:rPr>
        <w:t>loading</w:t>
      </w:r>
      <w:r w:rsidR="004F0E68">
        <w:rPr>
          <w:rFonts w:ascii="맑은 고딕" w:eastAsia="맑은 고딕" w:hAnsi="맑은 고딕" w:hint="eastAsia"/>
          <w:sz w:val="24"/>
          <w:szCs w:val="26"/>
          <w:lang w:eastAsia="ko-KR"/>
        </w:rPr>
        <w:t>하는 과정이다.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8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9F06C4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9F06C4">
        <w:rPr>
          <w:rFonts w:ascii="맑은 고딕" w:eastAsia="맑은 고딕" w:hAnsi="맑은 고딕"/>
          <w:sz w:val="24"/>
          <w:szCs w:val="26"/>
          <w:lang w:eastAsia="ko-KR"/>
        </w:rPr>
        <w:t>//pass1</w:t>
      </w:r>
      <w:r w:rsidR="009F06C4">
        <w:rPr>
          <w:rFonts w:ascii="맑은 고딕" w:eastAsia="맑은 고딕" w:hAnsi="맑은 고딕" w:hint="eastAsia"/>
          <w:sz w:val="24"/>
          <w:szCs w:val="26"/>
          <w:lang w:eastAsia="ko-KR"/>
        </w:rPr>
        <w:t>에서 사용한 변수들은 제외하고</w:t>
      </w:r>
      <w:r w:rsidR="009F06C4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9F06C4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int sign, curr, </w:t>
      </w:r>
      <w:r w:rsidR="009F06C4">
        <w:rPr>
          <w:rFonts w:ascii="맑은 고딕" w:eastAsia="맑은 고딕" w:hAnsi="맑은 고딕"/>
          <w:sz w:val="24"/>
          <w:szCs w:val="26"/>
          <w:lang w:eastAsia="ko-KR"/>
        </w:rPr>
        <w:t xml:space="preserve">idx, value, size  </w:t>
      </w:r>
    </w:p>
    <w:p w:rsidR="00021B16" w:rsidRDefault="009F06C4" w:rsidP="00181F91">
      <w:pPr>
        <w:rPr>
          <w:rFonts w:ascii="맑은 고딕" w:eastAsia="맑은 고딕" w:hAnsi="맑은 고딕"/>
          <w:sz w:val="24"/>
          <w:szCs w:val="26"/>
          <w:lang w:eastAsia="ko-KR"/>
        </w:rPr>
      </w:pPr>
      <w:r w:rsidRPr="009F06C4">
        <w:rPr>
          <w:rFonts w:ascii="맑은 고딕" w:eastAsia="맑은 고딕" w:hAnsi="맑은 고딕"/>
          <w:szCs w:val="26"/>
          <w:lang w:eastAsia="ko-KR"/>
        </w:rPr>
        <w:t>// sign</w:t>
      </w:r>
      <w:r w:rsidRPr="009F06C4">
        <w:rPr>
          <w:rFonts w:ascii="맑은 고딕" w:eastAsia="맑은 고딕" w:hAnsi="맑은 고딕" w:hint="eastAsia"/>
          <w:szCs w:val="26"/>
          <w:lang w:eastAsia="ko-KR"/>
        </w:rPr>
        <w:t>을 저장,</w:t>
      </w:r>
      <w:r w:rsidRPr="009F06C4">
        <w:rPr>
          <w:rFonts w:ascii="맑은 고딕" w:eastAsia="맑은 고딕" w:hAnsi="맑은 고딕"/>
          <w:szCs w:val="26"/>
          <w:lang w:eastAsia="ko-KR"/>
        </w:rPr>
        <w:t xml:space="preserve"> </w:t>
      </w:r>
      <w:r w:rsidRPr="009F06C4">
        <w:rPr>
          <w:rFonts w:ascii="맑은 고딕" w:eastAsia="맑은 고딕" w:hAnsi="맑은 고딕" w:hint="eastAsia"/>
          <w:szCs w:val="26"/>
          <w:lang w:eastAsia="ko-KR"/>
        </w:rPr>
        <w:t>현재 파일에서 어느 부분을 읽어야하는지 저장,</w:t>
      </w:r>
      <w:r w:rsidRPr="009F06C4">
        <w:rPr>
          <w:rFonts w:ascii="맑은 고딕" w:eastAsia="맑은 고딕" w:hAnsi="맑은 고딕"/>
          <w:szCs w:val="26"/>
          <w:lang w:eastAsia="ko-KR"/>
        </w:rPr>
        <w:t xml:space="preserve"> index, value</w:t>
      </w:r>
      <w:r w:rsidRPr="009F06C4">
        <w:rPr>
          <w:rFonts w:ascii="맑은 고딕" w:eastAsia="맑은 고딕" w:hAnsi="맑은 고딕" w:hint="eastAsia"/>
          <w:szCs w:val="26"/>
          <w:lang w:eastAsia="ko-KR"/>
        </w:rPr>
        <w:t>값 저장,</w:t>
      </w:r>
      <w:r w:rsidRPr="009F06C4">
        <w:rPr>
          <w:rFonts w:ascii="맑은 고딕" w:eastAsia="맑은 고딕" w:hAnsi="맑은 고딕"/>
          <w:szCs w:val="26"/>
          <w:lang w:eastAsia="ko-KR"/>
        </w:rPr>
        <w:t xml:space="preserve"> half byte size</w:t>
      </w:r>
      <w:r w:rsidRPr="009F06C4">
        <w:rPr>
          <w:rFonts w:ascii="맑은 고딕" w:eastAsia="맑은 고딕" w:hAnsi="맑은 고딕" w:hint="eastAsia"/>
          <w:szCs w:val="26"/>
          <w:lang w:eastAsia="ko-KR"/>
        </w:rPr>
        <w:t>저장</w:t>
      </w:r>
      <w:r>
        <w:rPr>
          <w:rFonts w:ascii="맑은 고딕" w:eastAsia="맑은 고딕" w:hAnsi="맑은 고딕"/>
          <w:sz w:val="24"/>
          <w:szCs w:val="26"/>
          <w:lang w:eastAsia="ko-KR"/>
        </w:rPr>
        <w:br/>
        <w:t>EXTSYM EXTARR[50] // reference number</w:t>
      </w:r>
      <w:r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에 해당하는 </w:t>
      </w:r>
      <w:r>
        <w:rPr>
          <w:rFonts w:ascii="맑은 고딕" w:eastAsia="맑은 고딕" w:hAnsi="맑은 고딕"/>
          <w:sz w:val="24"/>
          <w:szCs w:val="26"/>
          <w:lang w:eastAsia="ko-KR"/>
        </w:rPr>
        <w:t xml:space="preserve">extern symbol </w:t>
      </w:r>
      <w:r>
        <w:rPr>
          <w:rFonts w:ascii="맑은 고딕" w:eastAsia="맑은 고딕" w:hAnsi="맑은 고딕" w:hint="eastAsia"/>
          <w:sz w:val="24"/>
          <w:szCs w:val="26"/>
          <w:lang w:eastAsia="ko-KR"/>
        </w:rPr>
        <w:t>정보 저장</w:t>
      </w:r>
      <w:r w:rsidRPr="009F06C4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9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command_progaddr()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3.9</w:t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021B16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021B16" w:rsidRPr="00021B16">
        <w:rPr>
          <w:rFonts w:ascii="맑은 고딕" w:eastAsia="맑은 고딕" w:hAnsi="맑은 고딕" w:hint="eastAsia"/>
          <w:sz w:val="24"/>
          <w:szCs w:val="26"/>
          <w:lang w:eastAsia="ko-KR"/>
        </w:rPr>
        <w:t>progaddr</w:t>
      </w:r>
      <w:r w:rsidR="00021B16" w:rsidRPr="00021B16">
        <w:rPr>
          <w:rFonts w:ascii="맑은 고딕" w:eastAsia="맑은 고딕" w:hAnsi="맑은 고딕"/>
          <w:sz w:val="24"/>
          <w:szCs w:val="26"/>
          <w:lang w:eastAsia="ko-KR"/>
        </w:rPr>
        <w:t xml:space="preserve"> </w:t>
      </w:r>
      <w:r w:rsidR="00021B16" w:rsidRPr="00021B16">
        <w:rPr>
          <w:rFonts w:ascii="맑은 고딕" w:eastAsia="맑은 고딕" w:hAnsi="맑은 고딕" w:hint="eastAsia"/>
          <w:sz w:val="24"/>
          <w:szCs w:val="26"/>
          <w:lang w:eastAsia="ko-KR"/>
        </w:rPr>
        <w:t>기능을 수행하는 함수이다.</w:t>
      </w:r>
      <w:r w:rsidR="00021B16" w:rsidRPr="00021B16">
        <w:rPr>
          <w:rFonts w:ascii="맑은 고딕" w:eastAsia="맑은 고딕" w:hAnsi="맑은 고딕"/>
          <w:sz w:val="24"/>
          <w:szCs w:val="26"/>
          <w:lang w:eastAsia="ko-KR"/>
        </w:rPr>
        <w:t xml:space="preserve"> </w:t>
      </w:r>
      <w:r w:rsidR="00021B16" w:rsidRPr="00021B16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프로그램 </w:t>
      </w:r>
      <w:r w:rsidR="00021B16" w:rsidRPr="00021B16">
        <w:rPr>
          <w:rFonts w:ascii="맑은 고딕" w:eastAsia="맑은 고딕" w:hAnsi="맑은 고딕"/>
          <w:sz w:val="24"/>
          <w:szCs w:val="26"/>
          <w:lang w:eastAsia="ko-KR"/>
        </w:rPr>
        <w:t xml:space="preserve">load </w:t>
      </w:r>
      <w:r w:rsidR="00021B16" w:rsidRPr="00021B16">
        <w:rPr>
          <w:rFonts w:ascii="맑은 고딕" w:eastAsia="맑은 고딕" w:hAnsi="맑은 고딕" w:hint="eastAsia"/>
          <w:sz w:val="24"/>
          <w:szCs w:val="26"/>
          <w:lang w:eastAsia="ko-KR"/>
        </w:rPr>
        <w:t>할 때의 시작 주소를 정해준다.</w:t>
      </w:r>
      <w:r w:rsidR="00CF5A21" w:rsidRPr="00021B16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9</w:t>
      </w:r>
      <w:r w:rsidR="008C6F6A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8C6F6A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8C6F6A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021B16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021B16" w:rsidRPr="00021B16">
        <w:rPr>
          <w:rFonts w:ascii="맑은 고딕" w:eastAsia="맑은 고딕" w:hAnsi="맑은 고딕" w:hint="eastAsia"/>
          <w:sz w:val="24"/>
          <w:szCs w:val="26"/>
          <w:lang w:eastAsia="ko-KR"/>
        </w:rPr>
        <w:t>int str_address // 입력 받은 시작 주소 저장</w:t>
      </w:r>
    </w:p>
    <w:p w:rsidR="00021B16" w:rsidRDefault="00021B16" w:rsidP="00181F91">
      <w:pPr>
        <w:rPr>
          <w:rFonts w:ascii="맑은 고딕" w:eastAsia="맑은 고딕" w:hAnsi="맑은 고딕"/>
          <w:sz w:val="24"/>
          <w:szCs w:val="26"/>
          <w:lang w:eastAsia="ko-KR"/>
        </w:rPr>
      </w:pPr>
      <w:r>
        <w:rPr>
          <w:rFonts w:ascii="맑은 고딕" w:eastAsia="맑은 고딕" w:hAnsi="맑은 고딕"/>
          <w:sz w:val="24"/>
          <w:szCs w:val="26"/>
          <w:lang w:eastAsia="ko-KR"/>
        </w:rPr>
        <w:t>c</w:t>
      </w:r>
      <w:r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har </w:t>
      </w:r>
      <w:r>
        <w:rPr>
          <w:rFonts w:ascii="맑은 고딕" w:eastAsia="맑은 고딕" w:hAnsi="맑은 고딕"/>
          <w:sz w:val="24"/>
          <w:szCs w:val="26"/>
          <w:lang w:eastAsia="ko-KR"/>
        </w:rPr>
        <w:t>*token // char pointer for using tokenize</w:t>
      </w:r>
    </w:p>
    <w:p w:rsidR="0071414E" w:rsidRDefault="00021B16" w:rsidP="00181F91">
      <w:pPr>
        <w:rPr>
          <w:rFonts w:ascii="맑은 고딕" w:eastAsia="맑은 고딕" w:hAnsi="맑은 고딕"/>
          <w:sz w:val="24"/>
          <w:szCs w:val="26"/>
          <w:lang w:eastAsia="ko-KR"/>
        </w:rPr>
      </w:pPr>
      <w:r>
        <w:rPr>
          <w:rFonts w:ascii="맑은 고딕" w:eastAsia="맑은 고딕" w:hAnsi="맑은 고딕"/>
          <w:sz w:val="24"/>
          <w:szCs w:val="26"/>
          <w:lang w:eastAsia="ko-KR"/>
        </w:rPr>
        <w:t>Char *error // char pointer for using check error point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10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command_loader()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3.10</w:t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Pr="00021B16">
        <w:rPr>
          <w:rFonts w:ascii="맑은 고딕" w:eastAsia="맑은 고딕" w:hAnsi="맑은 고딕"/>
          <w:sz w:val="24"/>
          <w:szCs w:val="26"/>
          <w:lang w:eastAsia="ko-KR"/>
        </w:rPr>
        <w:br/>
      </w:r>
      <w:r w:rsidRPr="00021B16">
        <w:rPr>
          <w:rFonts w:ascii="맑은 고딕" w:eastAsia="맑은 고딕" w:hAnsi="맑은 고딕" w:hint="eastAsia"/>
          <w:sz w:val="24"/>
          <w:szCs w:val="26"/>
          <w:lang w:eastAsia="ko-KR"/>
        </w:rPr>
        <w:t>loader</w:t>
      </w:r>
      <w:r w:rsidRPr="00021B16">
        <w:rPr>
          <w:rFonts w:ascii="맑은 고딕" w:eastAsia="맑은 고딕" w:hAnsi="맑은 고딕"/>
          <w:sz w:val="24"/>
          <w:szCs w:val="26"/>
          <w:lang w:eastAsia="ko-KR"/>
        </w:rPr>
        <w:t xml:space="preserve"> </w:t>
      </w:r>
      <w:r w:rsidRPr="00021B16">
        <w:rPr>
          <w:rFonts w:ascii="맑은 고딕" w:eastAsia="맑은 고딕" w:hAnsi="맑은 고딕" w:hint="eastAsia"/>
          <w:sz w:val="24"/>
          <w:szCs w:val="26"/>
          <w:lang w:eastAsia="ko-KR"/>
        </w:rPr>
        <w:t>기능을 수행하는 함수이다.</w:t>
      </w:r>
      <w:r w:rsidRPr="00021B16">
        <w:rPr>
          <w:rFonts w:ascii="맑은 고딕" w:eastAsia="맑은 고딕" w:hAnsi="맑은 고딕"/>
          <w:sz w:val="24"/>
          <w:szCs w:val="26"/>
          <w:lang w:eastAsia="ko-KR"/>
        </w:rPr>
        <w:t xml:space="preserve"> Linking loader pass1, pass2</w:t>
      </w:r>
      <w:r w:rsidRPr="00021B16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를 수행하고 메모리에 해당하는 </w:t>
      </w:r>
      <w:r w:rsidRPr="00021B16">
        <w:rPr>
          <w:rFonts w:ascii="맑은 고딕" w:eastAsia="맑은 고딕" w:hAnsi="맑은 고딕"/>
          <w:sz w:val="24"/>
          <w:szCs w:val="26"/>
          <w:lang w:eastAsia="ko-KR"/>
        </w:rPr>
        <w:t>obj</w:t>
      </w:r>
      <w:r w:rsidRPr="00021B16">
        <w:rPr>
          <w:rFonts w:ascii="맑은 고딕" w:eastAsia="맑은 고딕" w:hAnsi="맑은 고딕" w:hint="eastAsia"/>
          <w:sz w:val="24"/>
          <w:szCs w:val="26"/>
          <w:lang w:eastAsia="ko-KR"/>
        </w:rPr>
        <w:t>코드를 적재한다.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3.10</w:t>
      </w:r>
      <w:r w:rsidR="007344EF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7344EF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2D097B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3C2B51">
        <w:rPr>
          <w:rFonts w:ascii="맑은 고딕" w:eastAsia="맑은 고딕" w:hAnsi="맑은 고딕" w:hint="eastAsia"/>
          <w:sz w:val="24"/>
          <w:szCs w:val="26"/>
          <w:lang w:eastAsia="ko-KR"/>
        </w:rPr>
        <w:t>char copy[256]</w:t>
      </w:r>
      <w:r w:rsidR="003C2B51">
        <w:rPr>
          <w:rFonts w:ascii="맑은 고딕" w:eastAsia="맑은 고딕" w:hAnsi="맑은 고딕"/>
          <w:sz w:val="24"/>
          <w:szCs w:val="26"/>
          <w:lang w:eastAsia="ko-KR"/>
        </w:rPr>
        <w:t xml:space="preserve"> // copy string</w:t>
      </w:r>
      <w:r w:rsidR="003C2B51">
        <w:rPr>
          <w:rFonts w:ascii="맑은 고딕" w:eastAsia="맑은 고딕" w:hAnsi="맑은 고딕"/>
          <w:sz w:val="24"/>
          <w:szCs w:val="26"/>
          <w:lang w:eastAsia="ko-KR"/>
        </w:rPr>
        <w:br/>
        <w:t>char *token , *filename[3] // tokenize pointer, filename string pointer</w:t>
      </w:r>
      <w:r w:rsidR="003C2B51">
        <w:rPr>
          <w:rFonts w:ascii="맑은 고딕" w:eastAsia="맑은 고딕" w:hAnsi="맑은 고딕"/>
          <w:sz w:val="24"/>
          <w:szCs w:val="26"/>
          <w:lang w:eastAsia="ko-KR"/>
        </w:rPr>
        <w:br/>
        <w:t>FILE *fp[3] // filepointer array</w:t>
      </w:r>
      <w:r w:rsidR="003C2B51">
        <w:rPr>
          <w:rFonts w:ascii="맑은 고딕" w:eastAsia="맑은 고딕" w:hAnsi="맑은 고딕"/>
          <w:sz w:val="24"/>
          <w:szCs w:val="26"/>
          <w:lang w:eastAsia="ko-KR"/>
        </w:rPr>
        <w:br/>
        <w:t>int len, total_length, error_flag</w:t>
      </w:r>
      <w:r w:rsidR="003C2B51">
        <w:rPr>
          <w:rFonts w:ascii="맑은 고딕" w:eastAsia="맑은 고딕" w:hAnsi="맑은 고딕"/>
          <w:sz w:val="24"/>
          <w:szCs w:val="26"/>
          <w:lang w:eastAsia="ko-KR"/>
        </w:rPr>
        <w:br/>
        <w:t>CSADDR *csaddr // control section pointer</w:t>
      </w:r>
      <w:r w:rsidR="002D097B" w:rsidRPr="003C2B51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lastRenderedPageBreak/>
        <w:t>3.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11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cmp()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807CDC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이 함수는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>qsort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에서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 xml:space="preserve">int 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>비교를 위해서 작성한 함수이다.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1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807CDC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807CDC" w:rsidRPr="00807CDC">
        <w:rPr>
          <w:rFonts w:ascii="맑은 고딕" w:eastAsia="맑은 고딕" w:hAnsi="맑은 고딕" w:hint="eastAsia"/>
          <w:sz w:val="24"/>
          <w:szCs w:val="26"/>
          <w:lang w:eastAsia="ko-KR"/>
        </w:rPr>
        <w:t>int *a, int *b</w:t>
      </w:r>
      <w:r w:rsidR="00807CDC" w:rsidRPr="00807CDC">
        <w:rPr>
          <w:rFonts w:ascii="맑은 고딕" w:eastAsia="맑은 고딕" w:hAnsi="맑은 고딕"/>
          <w:sz w:val="24"/>
          <w:szCs w:val="26"/>
          <w:lang w:eastAsia="ko-KR"/>
        </w:rPr>
        <w:br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command_bp()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807CDC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이 함수는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 xml:space="preserve">bp 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>명령어를 구현하는 함수이다.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 xml:space="preserve"> bp 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명령어에서는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>3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가지 경우가 있는데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 xml:space="preserve">bp address 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인 경우는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>breakpoint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에 해당하는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>address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>를 추가한다.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 xml:space="preserve"> bp clear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인 경우에는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>breakpoint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를 모두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>clear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해버린다.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>bp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만 입력한 경우에는 모든 </w:t>
      </w:r>
      <w:r w:rsidR="00807CDC">
        <w:rPr>
          <w:rFonts w:ascii="맑은 고딕" w:eastAsia="맑은 고딕" w:hAnsi="맑은 고딕"/>
          <w:sz w:val="24"/>
          <w:szCs w:val="26"/>
          <w:lang w:eastAsia="ko-KR"/>
        </w:rPr>
        <w:t>breakpoint</w:t>
      </w:r>
      <w:r w:rsidR="00807CDC">
        <w:rPr>
          <w:rFonts w:ascii="맑은 고딕" w:eastAsia="맑은 고딕" w:hAnsi="맑은 고딕" w:hint="eastAsia"/>
          <w:sz w:val="24"/>
          <w:szCs w:val="26"/>
          <w:lang w:eastAsia="ko-KR"/>
        </w:rPr>
        <w:t>를 오름차순으로 출력한다.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2</w:t>
      </w:r>
      <w:r w:rsidR="00CF5A2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71414E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71414E">
        <w:rPr>
          <w:rFonts w:ascii="맑은 고딕" w:eastAsia="맑은 고딕" w:hAnsi="맑은 고딕"/>
          <w:sz w:val="24"/>
          <w:szCs w:val="26"/>
          <w:lang w:eastAsia="ko-KR"/>
        </w:rPr>
        <w:t>char *token , *error // tokenize pointer, error_check pointer</w:t>
      </w:r>
    </w:p>
    <w:p w:rsidR="00961949" w:rsidRDefault="0071414E" w:rsidP="00181F91">
      <w:pPr>
        <w:rPr>
          <w:rFonts w:ascii="맑은 고딕" w:eastAsia="맑은 고딕" w:hAnsi="맑은 고딕"/>
          <w:b/>
          <w:sz w:val="26"/>
          <w:szCs w:val="26"/>
          <w:lang w:eastAsia="ko-KR"/>
        </w:rPr>
      </w:pPr>
      <w:r>
        <w:rPr>
          <w:rFonts w:ascii="맑은 고딕" w:eastAsia="맑은 고딕" w:hAnsi="맑은 고딕"/>
          <w:sz w:val="24"/>
          <w:szCs w:val="26"/>
          <w:lang w:eastAsia="ko-KR"/>
        </w:rPr>
        <w:t>int bp, len // breakpoint</w:t>
      </w:r>
      <w:r>
        <w:rPr>
          <w:rFonts w:ascii="맑은 고딕" w:eastAsia="맑은 고딕" w:hAnsi="맑은 고딕"/>
          <w:sz w:val="24"/>
          <w:szCs w:val="26"/>
          <w:lang w:eastAsia="ko-KR"/>
        </w:rPr>
        <w:br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DC1C3A">
        <w:rPr>
          <w:rFonts w:ascii="맑은 고딕" w:eastAsia="맑은 고딕" w:hAnsi="맑은 고딕"/>
          <w:b/>
          <w:sz w:val="26"/>
          <w:szCs w:val="26"/>
          <w:lang w:eastAsia="ko-KR"/>
        </w:rPr>
        <w:t>add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_bp()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107DB8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7DB8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입력 받은 </w:t>
      </w:r>
      <w:r w:rsidR="00107DB8">
        <w:rPr>
          <w:rFonts w:ascii="맑은 고딕" w:eastAsia="맑은 고딕" w:hAnsi="맑은 고딕"/>
          <w:sz w:val="24"/>
          <w:szCs w:val="26"/>
          <w:lang w:eastAsia="ko-KR"/>
        </w:rPr>
        <w:t>breakpoint</w:t>
      </w:r>
      <w:r w:rsidR="00107DB8">
        <w:rPr>
          <w:rFonts w:ascii="맑은 고딕" w:eastAsia="맑은 고딕" w:hAnsi="맑은 고딕" w:hint="eastAsia"/>
          <w:sz w:val="24"/>
          <w:szCs w:val="26"/>
          <w:lang w:eastAsia="ko-KR"/>
        </w:rPr>
        <w:t>를 추가하는 함수이다.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107DB8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7DB8" w:rsidRPr="00107DB8">
        <w:rPr>
          <w:rFonts w:ascii="맑은 고딕" w:eastAsia="맑은 고딕" w:hAnsi="맑은 고딕" w:hint="eastAsia"/>
          <w:sz w:val="24"/>
          <w:szCs w:val="26"/>
          <w:lang w:eastAsia="ko-KR"/>
        </w:rPr>
        <w:t>없음</w:t>
      </w:r>
      <w:r w:rsidR="00107DB8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: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bp_init()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107DB8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7DB8" w:rsidRPr="00107DB8">
        <w:rPr>
          <w:rFonts w:ascii="맑은 고딕" w:eastAsia="맑은 고딕" w:hAnsi="맑은 고딕" w:hint="eastAsia"/>
          <w:sz w:val="24"/>
          <w:szCs w:val="26"/>
          <w:lang w:eastAsia="ko-KR"/>
        </w:rPr>
        <w:t>breakpoint를 초기화하는 함수이다.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 w:rsidR="00107DB8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7DB8" w:rsidRPr="00107DB8">
        <w:rPr>
          <w:rFonts w:ascii="맑은 고딕" w:eastAsia="맑은 고딕" w:hAnsi="맑은 고딕" w:hint="eastAsia"/>
          <w:sz w:val="24"/>
          <w:szCs w:val="26"/>
          <w:lang w:eastAsia="ko-KR"/>
        </w:rPr>
        <w:t>없음</w:t>
      </w:r>
      <w:r w:rsidR="00107DB8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107DB8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lastRenderedPageBreak/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currbp_init()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961949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961949" w:rsidRPr="00961949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현재 </w:t>
      </w:r>
      <w:r w:rsidR="00961949" w:rsidRPr="00961949">
        <w:rPr>
          <w:rFonts w:ascii="맑은 고딕" w:eastAsia="맑은 고딕" w:hAnsi="맑은 고딕"/>
          <w:sz w:val="24"/>
          <w:szCs w:val="26"/>
          <w:lang w:eastAsia="ko-KR"/>
        </w:rPr>
        <w:t>breakpoint</w:t>
      </w:r>
      <w:r w:rsidR="00961949" w:rsidRPr="00961949">
        <w:rPr>
          <w:rFonts w:ascii="맑은 고딕" w:eastAsia="맑은 고딕" w:hAnsi="맑은 고딕" w:hint="eastAsia"/>
          <w:sz w:val="24"/>
          <w:szCs w:val="26"/>
          <w:lang w:eastAsia="ko-KR"/>
        </w:rPr>
        <w:t>를 초기화하는 함수이다.</w:t>
      </w:r>
      <w:r w:rsidR="00CF5A21"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>5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</w:p>
    <w:p w:rsidR="00961949" w:rsidRDefault="00961949" w:rsidP="00181F91">
      <w:pPr>
        <w:rPr>
          <w:rFonts w:ascii="맑은 고딕" w:eastAsia="맑은 고딕" w:hAnsi="맑은 고딕"/>
          <w:sz w:val="24"/>
          <w:szCs w:val="26"/>
          <w:lang w:eastAsia="ko-KR"/>
        </w:rPr>
      </w:pPr>
      <w:r w:rsidRPr="00107DB8">
        <w:rPr>
          <w:rFonts w:ascii="맑은 고딕" w:eastAsia="맑은 고딕" w:hAnsi="맑은 고딕" w:hint="eastAsia"/>
          <w:sz w:val="24"/>
          <w:szCs w:val="26"/>
          <w:lang w:eastAsia="ko-KR"/>
        </w:rPr>
        <w:t>없음</w:t>
      </w:r>
    </w:p>
    <w:p w:rsidR="00CF5A21" w:rsidRPr="009F06C4" w:rsidRDefault="00CF5A21" w:rsidP="00181F91">
      <w:pPr>
        <w:rPr>
          <w:rFonts w:ascii="맑은 고딕" w:eastAsia="맑은 고딕" w:hAnsi="맑은 고딕"/>
          <w:sz w:val="24"/>
          <w:szCs w:val="26"/>
          <w:lang w:eastAsia="ko-KR"/>
        </w:rPr>
      </w:pPr>
      <w:r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</w:t>
      </w:r>
      <w:r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모듈 이름 </w:t>
      </w:r>
      <w:r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get_nextbp()</w:t>
      </w:r>
      <w:r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>.1</w:t>
      </w:r>
      <w:r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기능</w:t>
      </w:r>
      <w:r w:rsidR="0072778D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72778D" w:rsidRPr="0072778D">
        <w:rPr>
          <w:rFonts w:ascii="맑은 고딕" w:eastAsia="맑은 고딕" w:hAnsi="맑은 고딕" w:hint="eastAsia"/>
          <w:sz w:val="24"/>
          <w:szCs w:val="26"/>
          <w:lang w:eastAsia="ko-KR"/>
        </w:rPr>
        <w:t xml:space="preserve">다음 </w:t>
      </w:r>
      <w:r w:rsidR="0072778D" w:rsidRPr="0072778D">
        <w:rPr>
          <w:rFonts w:ascii="맑은 고딕" w:eastAsia="맑은 고딕" w:hAnsi="맑은 고딕"/>
          <w:sz w:val="24"/>
          <w:szCs w:val="26"/>
          <w:lang w:eastAsia="ko-KR"/>
        </w:rPr>
        <w:t>breakpoint</w:t>
      </w:r>
      <w:r w:rsidR="0072778D" w:rsidRPr="0072778D">
        <w:rPr>
          <w:rFonts w:ascii="맑은 고딕" w:eastAsia="맑은 고딕" w:hAnsi="맑은 고딕" w:hint="eastAsia"/>
          <w:sz w:val="24"/>
          <w:szCs w:val="26"/>
          <w:lang w:eastAsia="ko-KR"/>
        </w:rPr>
        <w:t>의 주소를 가져오는 함수이다.</w:t>
      </w:r>
      <w:r w:rsidRPr="00E056A0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 xml:space="preserve">     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</w:t>
      </w:r>
      <w:r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3.1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>6</w:t>
      </w:r>
      <w:r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.2</w:t>
      </w:r>
      <w:r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ab/>
      </w:r>
      <w:r w:rsidR="007344EF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Pr="00E056A0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사용 변수</w:t>
      </w:r>
      <w:r>
        <w:rPr>
          <w:rFonts w:ascii="맑은 고딕" w:eastAsia="맑은 고딕" w:hAnsi="맑은 고딕"/>
          <w:sz w:val="24"/>
          <w:szCs w:val="30"/>
          <w:lang w:eastAsia="ko-KR"/>
        </w:rPr>
        <w:br/>
      </w:r>
      <w:r w:rsidR="0072778D">
        <w:rPr>
          <w:rFonts w:ascii="맑은 고딕" w:eastAsia="맑은 고딕" w:hAnsi="맑은 고딕" w:hint="eastAsia"/>
          <w:sz w:val="24"/>
          <w:szCs w:val="28"/>
          <w:lang w:eastAsia="ko-KR"/>
        </w:rPr>
        <w:t>없다.</w:t>
      </w:r>
    </w:p>
    <w:p w:rsidR="005420CA" w:rsidRPr="00EE3536" w:rsidRDefault="001062C7" w:rsidP="005420CA">
      <w:pPr>
        <w:rPr>
          <w:rFonts w:ascii="맑은 고딕" w:eastAsia="맑은 고딕" w:hAnsi="맑은 고딕"/>
          <w:sz w:val="22"/>
          <w:szCs w:val="28"/>
          <w:lang w:eastAsia="ko-KR"/>
        </w:rPr>
      </w:pPr>
      <w:r>
        <w:rPr>
          <w:rFonts w:ascii="맑은 고딕" w:eastAsia="맑은 고딕" w:hAnsi="맑은 고딕"/>
          <w:b/>
          <w:sz w:val="30"/>
          <w:szCs w:val="30"/>
          <w:lang w:eastAsia="ko-KR"/>
        </w:rPr>
        <w:br w:type="page"/>
      </w:r>
      <w:r>
        <w:rPr>
          <w:rFonts w:ascii="맑은 고딕" w:eastAsia="맑은 고딕" w:hAnsi="맑은 고딕" w:hint="eastAsia"/>
          <w:b/>
          <w:sz w:val="30"/>
          <w:szCs w:val="30"/>
          <w:lang w:eastAsia="ko-KR"/>
        </w:rPr>
        <w:lastRenderedPageBreak/>
        <w:t>4.</w:t>
      </w:r>
      <w:r>
        <w:rPr>
          <w:rFonts w:ascii="맑은 고딕" w:eastAsia="맑은 고딕" w:hAnsi="맑은 고딕"/>
          <w:b/>
          <w:sz w:val="30"/>
          <w:szCs w:val="30"/>
          <w:lang w:eastAsia="ko-KR"/>
        </w:rPr>
        <w:t xml:space="preserve"> </w:t>
      </w:r>
      <w:r w:rsidR="00CF5A21" w:rsidRPr="00DA10F9">
        <w:rPr>
          <w:rFonts w:ascii="맑은 고딕" w:eastAsia="맑은 고딕" w:hAnsi="맑은 고딕" w:hint="eastAsia"/>
          <w:b/>
          <w:sz w:val="30"/>
          <w:szCs w:val="30"/>
          <w:lang w:eastAsia="ko-KR"/>
        </w:rPr>
        <w:t>구조체 정의</w:t>
      </w:r>
      <w:r w:rsidR="00EE3536">
        <w:rPr>
          <w:rFonts w:ascii="맑은 고딕" w:eastAsia="맑은 고딕" w:hAnsi="맑은 고딕"/>
          <w:b/>
          <w:sz w:val="30"/>
          <w:szCs w:val="30"/>
          <w:lang w:eastAsia="ko-KR"/>
        </w:rPr>
        <w:br/>
      </w:r>
      <w:r w:rsidR="00CF5A21" w:rsidRPr="00EE3536">
        <w:rPr>
          <w:rFonts w:ascii="맑은 고딕" w:eastAsia="맑은 고딕" w:hAnsi="맑은 고딕"/>
          <w:b/>
          <w:sz w:val="16"/>
          <w:szCs w:val="28"/>
          <w:lang w:eastAsia="ko-KR"/>
        </w:rPr>
        <w:br/>
      </w:r>
      <w:r w:rsidR="00CF5A21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      4.1</w:t>
      </w:r>
      <w:r w:rsidR="00CF5A21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="00CF5A21"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:</w:t>
      </w:r>
      <w:r w:rsidR="00CF5A2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="00EF4314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EXTSYM</w:t>
      </w:r>
      <w:r w:rsidR="005420CA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5420CA" w:rsidRPr="00EE3536">
        <w:rPr>
          <w:rFonts w:ascii="맑은 고딕" w:eastAsia="맑은 고딕" w:hAnsi="맑은 고딕"/>
          <w:sz w:val="22"/>
          <w:szCs w:val="28"/>
          <w:lang w:eastAsia="ko-KR"/>
        </w:rPr>
        <w:t>typedef struct{</w:t>
      </w:r>
    </w:p>
    <w:p w:rsidR="005420CA" w:rsidRPr="00EE3536" w:rsidRDefault="005420CA" w:rsidP="005420CA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char name[7]; // external symbol name</w:t>
      </w:r>
    </w:p>
    <w:p w:rsidR="005420CA" w:rsidRPr="00EE3536" w:rsidRDefault="005420CA" w:rsidP="005420CA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int address; // external symbol address(relocative)</w:t>
      </w:r>
    </w:p>
    <w:p w:rsidR="005420CA" w:rsidRPr="00EE3536" w:rsidRDefault="005420CA" w:rsidP="005420CA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>}EXTSYM;</w:t>
      </w:r>
    </w:p>
    <w:p w:rsidR="00EF4314" w:rsidRPr="005420CA" w:rsidRDefault="00EF4314" w:rsidP="00EF4314">
      <w:pPr>
        <w:rPr>
          <w:rFonts w:ascii="맑은 고딕" w:eastAsia="맑은 고딕" w:hAnsi="맑은 고딕" w:hint="eastAsia"/>
          <w:b/>
          <w:sz w:val="26"/>
          <w:szCs w:val="26"/>
          <w:lang w:eastAsia="ko-KR"/>
        </w:rPr>
      </w:pPr>
    </w:p>
    <w:p w:rsidR="00D26FD8" w:rsidRPr="00EE3536" w:rsidRDefault="00EF4314" w:rsidP="00D26FD8">
      <w:pPr>
        <w:rPr>
          <w:rFonts w:ascii="맑은 고딕" w:eastAsia="맑은 고딕" w:hAnsi="맑은 고딕"/>
          <w:sz w:val="22"/>
          <w:szCs w:val="28"/>
          <w:lang w:eastAsia="ko-KR"/>
        </w:rPr>
      </w:pPr>
      <w:r>
        <w:rPr>
          <w:rFonts w:ascii="맑은 고딕" w:eastAsia="맑은 고딕" w:hAnsi="맑은 고딕"/>
          <w:b/>
          <w:sz w:val="26"/>
          <w:szCs w:val="26"/>
          <w:lang w:eastAsia="ko-KR"/>
        </w:rPr>
        <w:t>4.2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: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ab/>
        <w:t>CSADDR</w:t>
      </w:r>
      <w:r w:rsidR="00D26FD8">
        <w:rPr>
          <w:rFonts w:ascii="맑은 고딕" w:eastAsia="맑은 고딕" w:hAnsi="맑은 고딕"/>
          <w:b/>
          <w:sz w:val="26"/>
          <w:szCs w:val="26"/>
          <w:lang w:eastAsia="ko-KR"/>
        </w:rPr>
        <w:br/>
      </w:r>
      <w:r w:rsidR="00D26FD8" w:rsidRPr="00EE3536">
        <w:rPr>
          <w:rFonts w:ascii="맑은 고딕" w:eastAsia="맑은 고딕" w:hAnsi="맑은 고딕"/>
          <w:sz w:val="22"/>
          <w:szCs w:val="28"/>
          <w:lang w:eastAsia="ko-KR"/>
        </w:rPr>
        <w:t>typedef struct{</w:t>
      </w:r>
    </w:p>
    <w:p w:rsidR="00D26FD8" w:rsidRPr="00EE3536" w:rsidRDefault="00D26FD8" w:rsidP="00D26FD8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char name[30]; // control section name</w:t>
      </w:r>
    </w:p>
    <w:p w:rsidR="00D26FD8" w:rsidRPr="00EE3536" w:rsidRDefault="00D26FD8" w:rsidP="00D26FD8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int address; // control section start address</w:t>
      </w:r>
    </w:p>
    <w:p w:rsidR="00D26FD8" w:rsidRPr="00EE3536" w:rsidRDefault="00D26FD8" w:rsidP="00D26FD8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int length; // control section length</w:t>
      </w:r>
    </w:p>
    <w:p w:rsidR="00D26FD8" w:rsidRPr="00EE3536" w:rsidRDefault="00D26FD8" w:rsidP="00D26FD8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int Dnum; // control section definition  counter</w:t>
      </w:r>
    </w:p>
    <w:p w:rsidR="00D26FD8" w:rsidRPr="00EE3536" w:rsidRDefault="00D26FD8" w:rsidP="00D26FD8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EXTSYM ExtSym[50]; // control section external symbol</w:t>
      </w:r>
    </w:p>
    <w:p w:rsidR="00D26FD8" w:rsidRPr="00EE3536" w:rsidRDefault="00D26FD8" w:rsidP="00D26FD8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>}CSADDR;</w:t>
      </w:r>
    </w:p>
    <w:p w:rsidR="00705626" w:rsidRPr="00EF4314" w:rsidRDefault="00CF5A21" w:rsidP="00705626">
      <w:pPr>
        <w:rPr>
          <w:rFonts w:ascii="맑은 고딕" w:eastAsia="맑은 고딕" w:hAnsi="맑은 고딕"/>
          <w:sz w:val="24"/>
          <w:szCs w:val="28"/>
          <w:lang w:eastAsia="ko-KR"/>
        </w:rPr>
      </w:pPr>
      <w:r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4.</w:t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>3</w:t>
      </w:r>
      <w:r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ab/>
        <w:t>ExtSymbol</w:t>
      </w:r>
    </w:p>
    <w:p w:rsidR="00705626" w:rsidRPr="00EE3536" w:rsidRDefault="00705626" w:rsidP="00705626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>typedef struct EXTERNAL_SYMBOL{</w:t>
      </w:r>
    </w:p>
    <w:p w:rsidR="00705626" w:rsidRPr="00EE3536" w:rsidRDefault="00705626" w:rsidP="00705626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char symbol[30]; // External symbol symbol name</w:t>
      </w:r>
    </w:p>
    <w:p w:rsidR="00705626" w:rsidRPr="00EE3536" w:rsidRDefault="00705626" w:rsidP="00705626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int address; // external symbol address</w:t>
      </w:r>
    </w:p>
    <w:p w:rsidR="00705626" w:rsidRPr="00EE3536" w:rsidRDefault="00705626" w:rsidP="00705626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int cs_flag; // control section flag</w:t>
      </w:r>
    </w:p>
    <w:p w:rsidR="00705626" w:rsidRPr="00EE3536" w:rsidRDefault="00705626" w:rsidP="00705626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extsptr next; // next pointer of linked list</w:t>
      </w:r>
    </w:p>
    <w:p w:rsidR="00705626" w:rsidRPr="00EE3536" w:rsidRDefault="00705626" w:rsidP="00705626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>}ExtSymbol;</w:t>
      </w:r>
    </w:p>
    <w:p w:rsidR="00EF4314" w:rsidRPr="00EE3536" w:rsidRDefault="00CF5A21" w:rsidP="00EE3536">
      <w:pPr>
        <w:ind w:firstLineChars="250" w:firstLine="650"/>
        <w:rPr>
          <w:rFonts w:ascii="맑은 고딕" w:eastAsia="맑은 고딕" w:hAnsi="맑은 고딕"/>
          <w:b/>
          <w:sz w:val="26"/>
          <w:szCs w:val="26"/>
          <w:lang w:eastAsia="ko-KR"/>
        </w:rPr>
      </w:pPr>
      <w:r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br/>
        <w:t xml:space="preserve">       4.</w:t>
      </w:r>
      <w:r w:rsidR="0014291E">
        <w:rPr>
          <w:rFonts w:ascii="맑은 고딕" w:eastAsia="맑은 고딕" w:hAnsi="맑은 고딕"/>
          <w:b/>
          <w:sz w:val="26"/>
          <w:szCs w:val="26"/>
          <w:lang w:eastAsia="ko-KR"/>
        </w:rPr>
        <w:t>4</w:t>
      </w:r>
      <w:r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 w:rsidRPr="00777331">
        <w:rPr>
          <w:rFonts w:ascii="맑은 고딕" w:eastAsia="맑은 고딕" w:hAnsi="맑은 고딕" w:hint="eastAsia"/>
          <w:b/>
          <w:sz w:val="26"/>
          <w:szCs w:val="26"/>
          <w:lang w:eastAsia="ko-KR"/>
        </w:rPr>
        <w:t>구조체 이름</w:t>
      </w:r>
      <w:r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 xml:space="preserve"> </w:t>
      </w:r>
      <w:r w:rsidRPr="00777331">
        <w:rPr>
          <w:rFonts w:ascii="맑은 고딕" w:eastAsia="맑은 고딕" w:hAnsi="맑은 고딕"/>
          <w:b/>
          <w:sz w:val="26"/>
          <w:szCs w:val="26"/>
          <w:lang w:eastAsia="ko-KR"/>
        </w:rPr>
        <w:t>:</w:t>
      </w:r>
      <w:r>
        <w:rPr>
          <w:rFonts w:ascii="맑은 고딕" w:eastAsia="맑은 고딕" w:hAnsi="맑은 고딕"/>
          <w:b/>
          <w:sz w:val="26"/>
          <w:szCs w:val="26"/>
          <w:lang w:eastAsia="ko-KR"/>
        </w:rPr>
        <w:tab/>
        <w:t>ESTAB</w:t>
      </w:r>
    </w:p>
    <w:p w:rsidR="00EF4314" w:rsidRPr="00EE3536" w:rsidRDefault="00EF4314" w:rsidP="00EF4314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>typedef struct{</w:t>
      </w:r>
    </w:p>
    <w:p w:rsidR="00EF4314" w:rsidRPr="00EE3536" w:rsidRDefault="00EF4314" w:rsidP="00EF4314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const int size; // 37</w:t>
      </w:r>
    </w:p>
    <w:p w:rsidR="00EF4314" w:rsidRPr="00EE3536" w:rsidRDefault="00EF4314" w:rsidP="00EF4314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ExtSymbol *table[37];</w:t>
      </w:r>
      <w:r w:rsidR="00EE3536">
        <w:rPr>
          <w:rFonts w:ascii="맑은 고딕" w:eastAsia="맑은 고딕" w:hAnsi="맑은 고딕"/>
          <w:sz w:val="22"/>
          <w:szCs w:val="28"/>
          <w:lang w:eastAsia="ko-KR"/>
        </w:rPr>
        <w:t xml:space="preserve"> // ESTAB hash table</w:t>
      </w:r>
    </w:p>
    <w:p w:rsidR="00EF4314" w:rsidRPr="00EE3536" w:rsidRDefault="00EF4314" w:rsidP="00EF4314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 xml:space="preserve">    CSADDR ConSec[4];</w:t>
      </w:r>
      <w:r w:rsidR="00EE3536">
        <w:rPr>
          <w:rFonts w:ascii="맑은 고딕" w:eastAsia="맑은 고딕" w:hAnsi="맑은 고딕"/>
          <w:sz w:val="22"/>
          <w:szCs w:val="28"/>
          <w:lang w:eastAsia="ko-KR"/>
        </w:rPr>
        <w:t xml:space="preserve"> // control section array</w:t>
      </w:r>
    </w:p>
    <w:p w:rsidR="00EF4314" w:rsidRPr="00EE3536" w:rsidRDefault="00EF4314" w:rsidP="00EF4314">
      <w:pPr>
        <w:rPr>
          <w:rFonts w:ascii="맑은 고딕" w:eastAsia="맑은 고딕" w:hAnsi="맑은 고딕"/>
          <w:sz w:val="22"/>
          <w:szCs w:val="28"/>
          <w:lang w:eastAsia="ko-KR"/>
        </w:rPr>
      </w:pPr>
      <w:r w:rsidRPr="00EE3536">
        <w:rPr>
          <w:rFonts w:ascii="맑은 고딕" w:eastAsia="맑은 고딕" w:hAnsi="맑은 고딕"/>
          <w:sz w:val="22"/>
          <w:szCs w:val="28"/>
          <w:lang w:eastAsia="ko-KR"/>
        </w:rPr>
        <w:t>}ESTAB;</w:t>
      </w:r>
    </w:p>
    <w:p w:rsidR="00CF5A21" w:rsidRPr="001062C7" w:rsidRDefault="001062C7" w:rsidP="001062C7">
      <w:pPr>
        <w:pStyle w:val="1"/>
        <w:numPr>
          <w:ilvl w:val="0"/>
          <w:numId w:val="24"/>
        </w:numPr>
        <w:rPr>
          <w:rFonts w:ascii="맑은 고딕" w:eastAsia="맑은 고딕" w:hAnsi="맑은 고딕" w:hint="eastAsia"/>
          <w:sz w:val="28"/>
          <w:szCs w:val="28"/>
          <w:lang w:eastAsia="ko-KR"/>
        </w:rPr>
      </w:pPr>
      <w:r>
        <w:rPr>
          <w:rFonts w:ascii="맑은 고딕" w:eastAsia="맑은 고딕" w:hAnsi="맑은 고딕"/>
          <w:sz w:val="30"/>
          <w:szCs w:val="30"/>
          <w:lang w:eastAsia="ko-KR"/>
        </w:rPr>
        <w:br w:type="page"/>
      </w:r>
      <w:r w:rsidR="00CF5A21" w:rsidRPr="001062C7">
        <w:rPr>
          <w:rFonts w:ascii="맑은 고딕" w:eastAsia="맑은 고딕" w:hAnsi="맑은 고딕" w:hint="eastAsia"/>
          <w:sz w:val="30"/>
          <w:szCs w:val="30"/>
          <w:lang w:eastAsia="ko-KR"/>
        </w:rPr>
        <w:lastRenderedPageBreak/>
        <w:t>전역 변수 정의</w:t>
      </w:r>
      <w:r w:rsidR="006C423C">
        <w:rPr>
          <w:rFonts w:ascii="맑은 고딕" w:eastAsia="맑은 고딕" w:hAnsi="맑은 고딕"/>
          <w:sz w:val="30"/>
          <w:szCs w:val="30"/>
          <w:lang w:eastAsia="ko-KR"/>
        </w:rPr>
        <w:br/>
      </w:r>
      <w:r w:rsidR="00CF5A21" w:rsidRPr="006C423C">
        <w:rPr>
          <w:rFonts w:ascii="맑은 고딕" w:eastAsia="맑은 고딕" w:hAnsi="맑은 고딕"/>
          <w:sz w:val="14"/>
          <w:szCs w:val="28"/>
          <w:lang w:eastAsia="ko-KR"/>
        </w:rPr>
        <w:br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      5.1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변수 명 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>: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curr</w:t>
      </w:r>
      <w:r w:rsidR="00A95714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F4635E" w:rsidRPr="00F4635E">
        <w:rPr>
          <w:rFonts w:ascii="맑은 고딕" w:eastAsia="맑은 고딕" w:hAnsi="맑은 고딕" w:hint="eastAsia"/>
          <w:b w:val="0"/>
          <w:szCs w:val="26"/>
          <w:lang w:eastAsia="ko-KR"/>
        </w:rPr>
        <w:t>현재 주소를 저장하고 있는 변수</w:t>
      </w:r>
      <w:r w:rsidR="006C423C">
        <w:rPr>
          <w:rFonts w:ascii="맑은 고딕" w:eastAsia="맑은 고딕" w:hAnsi="맑은 고딕"/>
          <w:b w:val="0"/>
          <w:szCs w:val="26"/>
          <w:lang w:eastAsia="ko-KR"/>
        </w:rPr>
        <w:br/>
      </w:r>
      <w:r w:rsidR="006C423C" w:rsidRPr="006C423C">
        <w:rPr>
          <w:rFonts w:ascii="맑은 고딕" w:eastAsia="맑은 고딕" w:hAnsi="맑은 고딕"/>
          <w:sz w:val="14"/>
          <w:szCs w:val="28"/>
          <w:lang w:eastAsia="ko-KR"/>
        </w:rPr>
        <w:br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      5.2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변수 명 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>: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end</w:t>
      </w:r>
      <w:r w:rsidR="00F4635E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D242A4">
        <w:rPr>
          <w:rFonts w:ascii="맑은 고딕" w:eastAsia="맑은 고딕" w:hAnsi="맑은 고딕"/>
          <w:b w:val="0"/>
          <w:sz w:val="22"/>
          <w:szCs w:val="26"/>
          <w:lang w:eastAsia="ko-KR"/>
        </w:rPr>
        <w:t xml:space="preserve">memory </w:t>
      </w:r>
      <w:r w:rsidR="00D242A4">
        <w:rPr>
          <w:rFonts w:ascii="맑은 고딕" w:eastAsia="맑은 고딕" w:hAnsi="맑은 고딕" w:hint="eastAsia"/>
          <w:b w:val="0"/>
          <w:sz w:val="22"/>
          <w:szCs w:val="26"/>
          <w:lang w:eastAsia="ko-KR"/>
        </w:rPr>
        <w:t>끝의 주소</w:t>
      </w:r>
      <w:r w:rsidR="00F4635E" w:rsidRPr="001831D7">
        <w:rPr>
          <w:rFonts w:ascii="맑은 고딕" w:eastAsia="맑은 고딕" w:hAnsi="맑은 고딕" w:hint="eastAsia"/>
          <w:b w:val="0"/>
          <w:sz w:val="22"/>
          <w:szCs w:val="26"/>
          <w:lang w:eastAsia="ko-KR"/>
        </w:rPr>
        <w:t>를 저장하고 있는 변수</w:t>
      </w:r>
      <w:r w:rsidR="006C423C" w:rsidRPr="001062C7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6C423C" w:rsidRPr="006C423C">
        <w:rPr>
          <w:rFonts w:ascii="맑은 고딕" w:eastAsia="맑은 고딕" w:hAnsi="맑은 고딕"/>
          <w:sz w:val="14"/>
          <w:szCs w:val="28"/>
          <w:lang w:eastAsia="ko-KR"/>
        </w:rPr>
        <w:br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      5.3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 w:hint="eastAsia"/>
          <w:sz w:val="26"/>
          <w:szCs w:val="26"/>
          <w:lang w:eastAsia="ko-KR"/>
        </w:rPr>
        <w:t>변수 명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: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bp</w:t>
      </w:r>
      <w:r w:rsidR="00F4635E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F4635E" w:rsidRPr="00F4635E">
        <w:rPr>
          <w:rFonts w:ascii="맑은 고딕" w:eastAsia="맑은 고딕" w:hAnsi="맑은 고딕"/>
          <w:b w:val="0"/>
          <w:szCs w:val="26"/>
          <w:lang w:eastAsia="ko-KR"/>
        </w:rPr>
        <w:t>run.c</w:t>
      </w:r>
      <w:r w:rsidR="00F4635E" w:rsidRPr="00F4635E">
        <w:rPr>
          <w:rFonts w:ascii="맑은 고딕" w:eastAsia="맑은 고딕" w:hAnsi="맑은 고딕" w:hint="eastAsia"/>
          <w:b w:val="0"/>
          <w:szCs w:val="26"/>
          <w:lang w:eastAsia="ko-KR"/>
        </w:rPr>
        <w:t>에서 현재 breakpoint의 주소를 저장하는 변수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6C423C" w:rsidRPr="006C423C">
        <w:rPr>
          <w:rFonts w:ascii="맑은 고딕" w:eastAsia="맑은 고딕" w:hAnsi="맑은 고딕"/>
          <w:sz w:val="14"/>
          <w:szCs w:val="28"/>
          <w:lang w:eastAsia="ko-KR"/>
        </w:rPr>
        <w:br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      5.4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 w:hint="eastAsia"/>
          <w:sz w:val="26"/>
          <w:szCs w:val="26"/>
          <w:lang w:eastAsia="ko-KR"/>
        </w:rPr>
        <w:t>변수 명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: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start_address</w:t>
      </w:r>
      <w:r w:rsidR="00A95714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A95714" w:rsidRPr="00A95714">
        <w:rPr>
          <w:rFonts w:ascii="맑은 고딕" w:eastAsia="맑은 고딕" w:hAnsi="맑은 고딕"/>
          <w:b w:val="0"/>
          <w:szCs w:val="26"/>
          <w:lang w:eastAsia="ko-KR"/>
        </w:rPr>
        <w:t>loader.c</w:t>
      </w:r>
      <w:r w:rsidR="00A95714" w:rsidRPr="00A95714">
        <w:rPr>
          <w:rFonts w:ascii="맑은 고딕" w:eastAsia="맑은 고딕" w:hAnsi="맑은 고딕" w:hint="eastAsia"/>
          <w:b w:val="0"/>
          <w:szCs w:val="26"/>
          <w:lang w:eastAsia="ko-KR"/>
        </w:rPr>
        <w:t xml:space="preserve">에서 </w:t>
      </w:r>
      <w:r w:rsidR="00A95714" w:rsidRPr="00A95714">
        <w:rPr>
          <w:rFonts w:ascii="맑은 고딕" w:eastAsia="맑은 고딕" w:hAnsi="맑은 고딕"/>
          <w:b w:val="0"/>
          <w:szCs w:val="26"/>
          <w:lang w:eastAsia="ko-KR"/>
        </w:rPr>
        <w:t xml:space="preserve"> program </w:t>
      </w:r>
      <w:r w:rsidR="00A95714" w:rsidRPr="00A95714">
        <w:rPr>
          <w:rFonts w:ascii="맑은 고딕" w:eastAsia="맑은 고딕" w:hAnsi="맑은 고딕" w:hint="eastAsia"/>
          <w:b w:val="0"/>
          <w:szCs w:val="26"/>
          <w:lang w:eastAsia="ko-KR"/>
        </w:rPr>
        <w:t>시작 주소를 저장하는 전역 변수</w:t>
      </w:r>
      <w:r w:rsidR="00CF5A21" w:rsidRPr="00A95714">
        <w:rPr>
          <w:rFonts w:ascii="맑은 고딕" w:eastAsia="맑은 고딕" w:hAnsi="맑은 고딕"/>
          <w:b w:val="0"/>
          <w:szCs w:val="26"/>
          <w:lang w:eastAsia="ko-KR"/>
        </w:rPr>
        <w:br/>
      </w:r>
      <w:r w:rsidR="006C423C" w:rsidRPr="006C423C">
        <w:rPr>
          <w:rFonts w:ascii="맑은 고딕" w:eastAsia="맑은 고딕" w:hAnsi="맑은 고딕"/>
          <w:sz w:val="14"/>
          <w:szCs w:val="28"/>
          <w:lang w:eastAsia="ko-KR"/>
        </w:rPr>
        <w:br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      5.5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 w:hint="eastAsia"/>
          <w:sz w:val="26"/>
          <w:szCs w:val="26"/>
          <w:lang w:eastAsia="ko-KR"/>
        </w:rPr>
        <w:t>변수 명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: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ExtTable</w:t>
      </w:r>
      <w:r w:rsidR="00A95714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A95714">
        <w:rPr>
          <w:rFonts w:ascii="맑은 고딕" w:eastAsia="맑은 고딕" w:hAnsi="맑은 고딕"/>
          <w:b w:val="0"/>
          <w:szCs w:val="26"/>
          <w:lang w:eastAsia="ko-KR"/>
        </w:rPr>
        <w:t>loade</w:t>
      </w:r>
      <w:r w:rsidR="00A95714">
        <w:rPr>
          <w:rFonts w:ascii="맑은 고딕" w:eastAsia="맑은 고딕" w:hAnsi="맑은 고딕" w:hint="eastAsia"/>
          <w:b w:val="0"/>
          <w:szCs w:val="26"/>
          <w:lang w:eastAsia="ko-KR"/>
        </w:rPr>
        <w:t xml:space="preserve">r.c에서 </w:t>
      </w:r>
      <w:r w:rsidR="00A95714">
        <w:rPr>
          <w:rFonts w:ascii="맑은 고딕" w:eastAsia="맑은 고딕" w:hAnsi="맑은 고딕"/>
          <w:b w:val="0"/>
          <w:szCs w:val="26"/>
          <w:lang w:eastAsia="ko-KR"/>
        </w:rPr>
        <w:t>ESTAB</w:t>
      </w:r>
      <w:r w:rsidR="00A95714">
        <w:rPr>
          <w:rFonts w:ascii="맑은 고딕" w:eastAsia="맑은 고딕" w:hAnsi="맑은 고딕" w:hint="eastAsia"/>
          <w:b w:val="0"/>
          <w:szCs w:val="26"/>
          <w:lang w:eastAsia="ko-KR"/>
        </w:rPr>
        <w:t>을 저장하는 변수</w:t>
      </w:r>
      <w:r w:rsidR="00CF5A21" w:rsidRPr="00A95714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6C423C" w:rsidRPr="006C423C">
        <w:rPr>
          <w:rFonts w:ascii="맑은 고딕" w:eastAsia="맑은 고딕" w:hAnsi="맑은 고딕"/>
          <w:sz w:val="14"/>
          <w:szCs w:val="28"/>
          <w:lang w:eastAsia="ko-KR"/>
        </w:rPr>
        <w:br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      5.6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변수 명 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>: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breakpoint[]</w:t>
      </w:r>
      <w:r w:rsidR="00A95714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A95714" w:rsidRPr="00F4635E">
        <w:rPr>
          <w:rFonts w:ascii="맑은 고딕" w:eastAsia="맑은 고딕" w:hAnsi="맑은 고딕"/>
          <w:b w:val="0"/>
          <w:szCs w:val="26"/>
          <w:lang w:eastAsia="ko-KR"/>
        </w:rPr>
        <w:t>debug.c</w:t>
      </w:r>
      <w:r w:rsidR="00A95714" w:rsidRPr="00F4635E">
        <w:rPr>
          <w:rFonts w:ascii="맑은 고딕" w:eastAsia="맑은 고딕" w:hAnsi="맑은 고딕" w:hint="eastAsia"/>
          <w:b w:val="0"/>
          <w:szCs w:val="26"/>
          <w:lang w:eastAsia="ko-KR"/>
        </w:rPr>
        <w:t xml:space="preserve">에서 </w:t>
      </w:r>
      <w:r w:rsidR="00A95714" w:rsidRPr="00F4635E">
        <w:rPr>
          <w:rFonts w:ascii="맑은 고딕" w:eastAsia="맑은 고딕" w:hAnsi="맑은 고딕"/>
          <w:b w:val="0"/>
          <w:szCs w:val="26"/>
          <w:lang w:eastAsia="ko-KR"/>
        </w:rPr>
        <w:t>breakpoint</w:t>
      </w:r>
      <w:r w:rsidR="00A95714" w:rsidRPr="00F4635E">
        <w:rPr>
          <w:rFonts w:ascii="맑은 고딕" w:eastAsia="맑은 고딕" w:hAnsi="맑은 고딕" w:hint="eastAsia"/>
          <w:b w:val="0"/>
          <w:szCs w:val="26"/>
          <w:lang w:eastAsia="ko-KR"/>
        </w:rPr>
        <w:t>들을 저장하고 있는 변수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6C423C" w:rsidRPr="006C423C">
        <w:rPr>
          <w:rFonts w:ascii="맑은 고딕" w:eastAsia="맑은 고딕" w:hAnsi="맑은 고딕"/>
          <w:sz w:val="14"/>
          <w:szCs w:val="28"/>
          <w:lang w:eastAsia="ko-KR"/>
        </w:rPr>
        <w:br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      5.7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변수 명 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>: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currbp</w:t>
      </w:r>
      <w:r w:rsidR="00D242A4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D242A4" w:rsidRPr="00D242A4">
        <w:rPr>
          <w:rFonts w:ascii="맑은 고딕" w:eastAsia="맑은 고딕" w:hAnsi="맑은 고딕" w:hint="eastAsia"/>
          <w:b w:val="0"/>
          <w:szCs w:val="26"/>
          <w:lang w:eastAsia="ko-KR"/>
        </w:rPr>
        <w:t>debug.c</w:t>
      </w:r>
      <w:r w:rsidR="00D242A4" w:rsidRPr="00D242A4">
        <w:rPr>
          <w:rFonts w:ascii="맑은 고딕" w:eastAsia="맑은 고딕" w:hAnsi="맑은 고딕"/>
          <w:b w:val="0"/>
          <w:szCs w:val="26"/>
          <w:lang w:eastAsia="ko-KR"/>
        </w:rPr>
        <w:t xml:space="preserve"> </w:t>
      </w:r>
      <w:r w:rsidR="00D242A4" w:rsidRPr="00D242A4">
        <w:rPr>
          <w:rFonts w:ascii="맑은 고딕" w:eastAsia="맑은 고딕" w:hAnsi="맑은 고딕" w:hint="eastAsia"/>
          <w:b w:val="0"/>
          <w:szCs w:val="26"/>
          <w:lang w:eastAsia="ko-KR"/>
        </w:rPr>
        <w:t xml:space="preserve">에서 현재 </w:t>
      </w:r>
      <w:r w:rsidR="00D242A4" w:rsidRPr="00D242A4">
        <w:rPr>
          <w:rFonts w:ascii="맑은 고딕" w:eastAsia="맑은 고딕" w:hAnsi="맑은 고딕"/>
          <w:b w:val="0"/>
          <w:szCs w:val="26"/>
          <w:lang w:eastAsia="ko-KR"/>
        </w:rPr>
        <w:t>breakpoint</w:t>
      </w:r>
      <w:r w:rsidR="00D242A4" w:rsidRPr="00D242A4">
        <w:rPr>
          <w:rFonts w:ascii="맑은 고딕" w:eastAsia="맑은 고딕" w:hAnsi="맑은 고딕" w:hint="eastAsia"/>
          <w:b w:val="0"/>
          <w:szCs w:val="26"/>
          <w:lang w:eastAsia="ko-KR"/>
        </w:rPr>
        <w:t>를 저장하고 있는 변수</w:t>
      </w:r>
      <w:r w:rsidR="00CF5A21" w:rsidRPr="001062C7">
        <w:rPr>
          <w:rFonts w:ascii="맑은 고딕" w:eastAsia="맑은 고딕" w:hAnsi="맑은 고딕"/>
          <w:szCs w:val="30"/>
          <w:lang w:eastAsia="ko-KR"/>
        </w:rPr>
        <w:br/>
      </w:r>
      <w:r w:rsidR="006C423C" w:rsidRPr="006C423C">
        <w:rPr>
          <w:rFonts w:ascii="맑은 고딕" w:eastAsia="맑은 고딕" w:hAnsi="맑은 고딕"/>
          <w:sz w:val="14"/>
          <w:szCs w:val="28"/>
          <w:lang w:eastAsia="ko-KR"/>
        </w:rPr>
        <w:br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      5.8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 w:hint="eastAsia"/>
          <w:sz w:val="26"/>
          <w:szCs w:val="26"/>
          <w:lang w:eastAsia="ko-KR"/>
        </w:rPr>
        <w:t xml:space="preserve">변수 명 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>: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length</w:t>
      </w:r>
      <w:r w:rsidR="00D242A4">
        <w:rPr>
          <w:rFonts w:ascii="맑은 고딕" w:eastAsia="맑은 고딕" w:hAnsi="맑은 고딕"/>
          <w:sz w:val="26"/>
          <w:szCs w:val="26"/>
          <w:lang w:eastAsia="ko-KR"/>
        </w:rPr>
        <w:br/>
      </w:r>
      <w:r w:rsidR="00D242A4" w:rsidRPr="00D242A4">
        <w:rPr>
          <w:rFonts w:ascii="맑은 고딕" w:eastAsia="맑은 고딕" w:hAnsi="맑은 고딕"/>
          <w:b w:val="0"/>
          <w:szCs w:val="26"/>
          <w:lang w:eastAsia="ko-KR"/>
        </w:rPr>
        <w:t>debug.c</w:t>
      </w:r>
      <w:r w:rsidR="00D242A4" w:rsidRPr="00D242A4">
        <w:rPr>
          <w:rFonts w:ascii="맑은 고딕" w:eastAsia="맑은 고딕" w:hAnsi="맑은 고딕" w:hint="eastAsia"/>
          <w:b w:val="0"/>
          <w:szCs w:val="26"/>
          <w:lang w:eastAsia="ko-KR"/>
        </w:rPr>
        <w:t xml:space="preserve">에서 현재 </w:t>
      </w:r>
      <w:r w:rsidR="00D242A4" w:rsidRPr="00D242A4">
        <w:rPr>
          <w:rFonts w:ascii="맑은 고딕" w:eastAsia="맑은 고딕" w:hAnsi="맑은 고딕"/>
          <w:b w:val="0"/>
          <w:szCs w:val="26"/>
          <w:lang w:eastAsia="ko-KR"/>
        </w:rPr>
        <w:t>breakpoint</w:t>
      </w:r>
      <w:r w:rsidR="00D242A4" w:rsidRPr="00D242A4">
        <w:rPr>
          <w:rFonts w:ascii="맑은 고딕" w:eastAsia="맑은 고딕" w:hAnsi="맑은 고딕" w:hint="eastAsia"/>
          <w:b w:val="0"/>
          <w:szCs w:val="26"/>
          <w:lang w:eastAsia="ko-KR"/>
        </w:rPr>
        <w:t>의 개수를 저장하고 있는 변수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br/>
      </w:r>
    </w:p>
    <w:p w:rsidR="005E6024" w:rsidRDefault="001062C7" w:rsidP="005E6024">
      <w:pPr>
        <w:pStyle w:val="1"/>
        <w:numPr>
          <w:ilvl w:val="0"/>
          <w:numId w:val="24"/>
        </w:numPr>
        <w:rPr>
          <w:rFonts w:ascii="맑은 고딕" w:eastAsia="맑은 고딕" w:hAnsi="맑은 고딕"/>
          <w:sz w:val="26"/>
          <w:szCs w:val="26"/>
          <w:lang w:eastAsia="ko-KR"/>
        </w:rPr>
      </w:pPr>
      <w:r>
        <w:rPr>
          <w:rFonts w:ascii="맑은 고딕" w:eastAsia="맑은 고딕" w:hAnsi="맑은 고딕"/>
          <w:sz w:val="30"/>
          <w:szCs w:val="30"/>
          <w:lang w:eastAsia="ko-KR"/>
        </w:rPr>
        <w:br w:type="page"/>
      </w:r>
      <w:r w:rsidR="00CF5A21" w:rsidRPr="001062C7">
        <w:rPr>
          <w:rFonts w:ascii="맑은 고딕" w:eastAsia="맑은 고딕" w:hAnsi="맑은 고딕" w:hint="eastAsia"/>
          <w:sz w:val="30"/>
          <w:szCs w:val="30"/>
          <w:lang w:eastAsia="ko-KR"/>
        </w:rPr>
        <w:lastRenderedPageBreak/>
        <w:t>코드</w:t>
      </w:r>
      <w:r w:rsidR="00CF5A21" w:rsidRPr="001062C7">
        <w:rPr>
          <w:rFonts w:ascii="맑은 고딕" w:eastAsia="맑은 고딕" w:hAnsi="맑은 고딕"/>
          <w:szCs w:val="30"/>
          <w:lang w:eastAsia="ko-KR"/>
        </w:rPr>
        <w:br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 xml:space="preserve">       6.1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loader.</w:t>
      </w:r>
      <w:r w:rsidR="00CF5A21" w:rsidRPr="001062C7">
        <w:rPr>
          <w:rFonts w:ascii="맑은 고딕" w:eastAsia="맑은 고딕" w:hAnsi="맑은 고딕" w:hint="eastAsia"/>
          <w:sz w:val="26"/>
          <w:szCs w:val="26"/>
          <w:lang w:eastAsia="ko-KR"/>
        </w:rPr>
        <w:t>h</w:t>
      </w:r>
    </w:p>
    <w:p w:rsidR="005E6024" w:rsidRDefault="005E6024" w:rsidP="005E6024">
      <w:pPr>
        <w:rPr>
          <w:lang w:eastAsia="ko-KR"/>
        </w:rPr>
      </w:pP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#ifndef __LOADERH__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#define __LOADERH__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#include &lt;string.h&gt;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#include &lt;stdio.h&gt;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#include &lt;stdlib.h&gt;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#include "structure.h"</w:t>
      </w:r>
    </w:p>
    <w:p w:rsidR="005E6024" w:rsidRPr="005E6024" w:rsidRDefault="005E6024" w:rsidP="005E6024">
      <w:pPr>
        <w:rPr>
          <w:sz w:val="24"/>
          <w:lang w:eastAsia="ko-KR"/>
        </w:rPr>
      </w:pP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void Est_init();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int Est_key(char *);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int Est_insert( char *, int , int );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extsptr Est_find(char *);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void recode_M( EXTSYM *, char , int , int, int , int );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int recode_R(EXTSYM *, char *name);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int link_pass1(FILE *, int secnum, int *);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int link_pass2(FILE *, int secnum, int );</w:t>
      </w:r>
    </w:p>
    <w:p w:rsidR="005E6024" w:rsidRPr="005E6024" w:rsidRDefault="005E6024" w:rsidP="005E6024">
      <w:pPr>
        <w:rPr>
          <w:sz w:val="24"/>
          <w:lang w:eastAsia="ko-KR"/>
        </w:rPr>
      </w:pP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int command_progaddr(char *buffer);</w:t>
      </w:r>
    </w:p>
    <w:p w:rsidR="005E6024" w:rsidRPr="005E6024" w:rsidRDefault="005E6024" w:rsidP="005E6024">
      <w:pPr>
        <w:rPr>
          <w:sz w:val="24"/>
          <w:lang w:eastAsia="ko-KR"/>
        </w:rPr>
      </w:pPr>
      <w:r w:rsidRPr="005E6024">
        <w:rPr>
          <w:sz w:val="24"/>
          <w:lang w:eastAsia="ko-KR"/>
        </w:rPr>
        <w:t>int command_loader(char *command);</w:t>
      </w:r>
    </w:p>
    <w:p w:rsidR="005E6024" w:rsidRPr="005E6024" w:rsidRDefault="005E6024" w:rsidP="005E6024">
      <w:pPr>
        <w:rPr>
          <w:sz w:val="24"/>
          <w:lang w:eastAsia="ko-KR"/>
        </w:rPr>
      </w:pPr>
    </w:p>
    <w:p w:rsidR="005E6024" w:rsidRPr="005E6024" w:rsidRDefault="005E6024" w:rsidP="005E6024">
      <w:pPr>
        <w:rPr>
          <w:rFonts w:hint="eastAsia"/>
          <w:sz w:val="24"/>
          <w:lang w:eastAsia="ko-KR"/>
        </w:rPr>
      </w:pPr>
      <w:r w:rsidRPr="005E6024">
        <w:rPr>
          <w:sz w:val="24"/>
          <w:lang w:eastAsia="ko-KR"/>
        </w:rPr>
        <w:t>#endif</w:t>
      </w:r>
    </w:p>
    <w:p w:rsidR="005E6024" w:rsidRDefault="005E6024" w:rsidP="005E6024">
      <w:pPr>
        <w:pStyle w:val="1"/>
        <w:numPr>
          <w:ilvl w:val="0"/>
          <w:numId w:val="0"/>
        </w:numPr>
        <w:rPr>
          <w:rFonts w:ascii="맑은 고딕" w:eastAsia="맑은 고딕" w:hAnsi="맑은 고딕"/>
          <w:sz w:val="26"/>
          <w:szCs w:val="26"/>
          <w:lang w:eastAsia="ko-KR"/>
        </w:rPr>
      </w:pPr>
      <w:r>
        <w:rPr>
          <w:rFonts w:ascii="맑은 고딕" w:eastAsia="맑은 고딕" w:hAnsi="맑은 고딕"/>
          <w:sz w:val="26"/>
          <w:szCs w:val="26"/>
          <w:lang w:eastAsia="ko-KR"/>
        </w:rPr>
        <w:br w:type="page"/>
      </w:r>
      <w:r>
        <w:rPr>
          <w:rFonts w:ascii="맑은 고딕" w:eastAsia="맑은 고딕" w:hAnsi="맑은 고딕"/>
          <w:sz w:val="26"/>
          <w:szCs w:val="26"/>
          <w:lang w:eastAsia="ko-KR"/>
        </w:rPr>
        <w:lastRenderedPageBreak/>
        <w:t xml:space="preserve">       6.2</w:t>
      </w:r>
      <w:r>
        <w:rPr>
          <w:rFonts w:ascii="맑은 고딕" w:eastAsia="맑은 고딕" w:hAnsi="맑은 고딕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sz w:val="26"/>
          <w:szCs w:val="26"/>
          <w:lang w:eastAsia="ko-KR"/>
        </w:rPr>
        <w:tab/>
        <w:t>loader.c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#ifndef __LOADERH__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#define __LOADERH__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&lt;string.h&gt;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&lt;stdio.h&gt;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&lt;stdlib.h&gt;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"structure.h"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void Est_init();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Est_key(char *);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Est_insert( char *, int , int 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extsptr Est_find(char *);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void recode_M( EXTSYM *, char , int , int, int , int 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recode_R(EXTSYM *, char *name);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link_pass1(FILE *, int secnum, int *);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link_pass2(FILE *, int secnum, int );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command_progaddr(char *buffer);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command_loader(char *command);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#endif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cse20151571@cspro6:~/sp20151571_proj3$ ^C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cse20151571@cspro6:~/sp20151571_proj3$ ^C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cse20151571@cspro6:~/sp20151571_proj3$ cat loader.c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"structure.h"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"loader.h"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"memory.h"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"string_mani.h"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start_address =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ESTAB ExtTable = { 37 };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 EXTERN SYMBOL TABLE init function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void Est_init(){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extsptr nptr;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int i = 0 ; i &lt; ExtTable.size; ++i){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for ( extsptr ptr = ExtTable.table[i]; ptr != NULL;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nptr = ptr-&gt;next;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free(ptr);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ptr = nptr;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ExtTable.table[i] = NULL;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int i = 0; i &lt; 4; ++i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ExtTable.ConSec[i].Dnum =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* external symbol table key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구하는함수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Est_key(char *string){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key;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size_t len = strlen(string);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size_t i = 0; i &lt; len; ++i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key += string[i];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return key % ExtTable.size;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 external symbol Table insert function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0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return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Est_insert(char *string, int address, int flag){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key = Est_key(string);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extsptr nptr;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if ( Est_find(string) != NULL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fprintf(stderr, "Already exists EXTERNAL SYMBOL NAME %s\n", string);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nptr = malloc(sizeof(ExtSymbol));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strncpy(nptr-&gt;symbol, string, sizeof(nptr-&gt;symbol));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nptr-&gt;address = 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nptr-&gt;next = ExtTable.table[key];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nptr-&gt;cs_flag = flag;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ExtTable.table[key] = nptr;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return 1;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ESTAB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extsptr Est_find(char *string){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key = Est_key(string);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extsptr ptr = ExtTable.table[key]; ptr != NULL; ptr = ptr-&gt;next){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strcmp ( string, ptr-&gt;symbol ) == 0 )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return ptr;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return NULL;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 Pass1 for linking loader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H, D record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만약에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return 0, else return 1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link_pass1(FILE *fp, int csnum, int *csaddr){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buffer[256];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lastRenderedPageBreak/>
        <w:t xml:space="preserve">    char str[256];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name[7];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recode;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length;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len;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diff;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flag = 1;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CSADDR *ConSec = &amp;(ExtTable.ConSec[csnum]);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EXTSYM *ExtSym = ConSec-&gt;ExtSym;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while( fgets( buffer, sizeof(buffer), fp) != NULL ) 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!flag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len = strlen(buffer);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! ( len &gt; 0 )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buffer[ len - 1 ] =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buffer[ len - 1] == '\n' ? '\0' : buffer[ len - 1];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!flag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memset(str, 0 , sizeof(str));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sscanf(buffer, "%c%[^\n]", &amp;recode, str);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recode == 'H'){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sscanf(str, "%6s%6X%6X", name, &amp;address, &amp;length);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delete_whitespace(name);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str_replace(name, " ", "");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diff = *csaddr - 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flag = Est_insert( name, address + diff, 1);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if ( !flag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strcpy( ConSec[csnum].name, 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ConSec-&gt;address = address + diff;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ConSec-&gt;length = length;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ExtSym[0].address = address + diff;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strcpy( ExtSym[0].name, 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// for rellocation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else if ( recode == 'D'){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len = (int) strlen(str);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for ( int i = 0; i &lt; len; i += 12){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sscanf( str + i, "%6s%6X", name, &amp;address);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delete_whitespace(name);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str_replace(name, " ", "");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flag = Est_insert(name, address + diff, 0);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if ( !flag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strcpy(ExtSym[ i / 12 + 1 ].name , 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lastRenderedPageBreak/>
        <w:t xml:space="preserve">                ExtSym[ i / 12 + 1].address = address + diff;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// for rellocation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ConSec-&gt;Dnum++;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else if ( recode == 'E' ) 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sscanf( str, "%6X", &amp;address);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*csaddr += length;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rewind(fp);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return 1;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 linking loader pass2 algorithm function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 In this fucntion, process R and M, T recode.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 So loading this objfile to memory in this function.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 if there is error, then return 0, else return 1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link_pass2(FILE *fp, int csnum, int start_address){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buffer[256];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str[256];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name[7];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recode;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sign;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length;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len;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flag = 1;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curr, idx;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diff;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value;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size;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EXTSYM  EXTARR[50];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extsptr ptr;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while( fgets( buffer, sizeof(buffer), fp) != NULL ) 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len = strlen(buffer);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! ( len &gt; 0 )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buffer[ len - 1 ] =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buffer[ len - 1] == '\n' ? '\0' : buffer[ len - 1];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memset(str, 0 , sizeof(str));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!flag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sscanf(buffer, "%c%[^\n]", &amp;recode, str);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recode == 'H'){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sscanf(str, "%6s%6X%6X", name, &amp;address, &amp;length);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delete_whitespace(name);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lastRenderedPageBreak/>
        <w:t xml:space="preserve">            str_replace(name, " ", "");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ptr = Est_find(name);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if ( ptr == NULL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fprintf(stderr, "NO [%s] EXTSYM ERROR!\n", 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diff = start_address - 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EXTARR[0].address = ptr-&gt;address;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strcpy(EXTARR[0].name, 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recode == 'T'){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sscanf(str, "%6X%2X", &amp;address, &amp;length);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curr = 8; idx =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while ( idx &lt; length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sscanf(str + curr, "%2X", &amp;value);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set_memory(address + diff + idx, value);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idx++;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curr += 2;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else if ( recode == 'R'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if ( ! recode_R(EXTARR, str )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else if ( recode == 'M'){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sscanf(str, "%6X%2X%c%2X", &amp;address, &amp;size, &amp;sign, &amp;idx);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recode_M(EXTARR, sign, address + diff, size, csnum, idx - 1);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rewind(fp);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return 1;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progadder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loading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정해준다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error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return 0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command_progaddr(char *buffer){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*token = NULL;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sep[] = " \t";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*error;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str_address;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len = 0;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token = strtok(buffer, sep);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if ( token == NULL ) 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fprintf(stderr, "PLEASE INPUT ADDRESS PLEASE\n");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lastRenderedPageBreak/>
        <w:t xml:space="preserve">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while ( token != NULL ) 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token = strtok(NULL, sep);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token == NULL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len++;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len &gt; 1 ){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fprintf(stderr, "PLEASE INPUT ONLY ADDRESS PLEASE\n");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str_address = ( int ) strtol(token, &amp;error, 16);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*error != '\0'){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fprintf(stderr, "PLEASE INPUT ADDRESS BY HEX NUMBER\n");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if ( len &lt; 1 )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start_address = str_address;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return 1;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loader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obj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memory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적재한다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return 0, else return 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command_loader(char *command){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copy[256];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*token = NULL;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address = start_address;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*filename[3];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len =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FILE *fp[3];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sep[] = " \t";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total_length =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error_flag = 1; // if there is error -&gt; 1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CSADDR *csaddr;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Est_init();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command_reset();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strncpy(copy, command, sizeof(copy));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token = strtok( copy, sep 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while( token != NULL ) 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token = strtok( NULL, " \t");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token == NULL)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filename[len++] = token;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if ( len &lt; 1 || len &gt; 3 ) 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fprintf(stderr, "PLEASE INPUT COMMAND CORRECTLY\n");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int i = 0; i &lt; len; ++i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fp[i] = fopen (filename[i], "r");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fp[i] == NULL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fprintf(stderr, "NO FILE\n");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int i = 0; i  &lt; len; ++i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error_flag = link_pass1(fp[i], i, &amp;address);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!error_flag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int i = 0; i  &lt; len; ++i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( ! error_flag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error_flag = link_pass2(fp[i], i, ExtTable.ConSec[i].address);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if( !error_flag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int i = 0; i &lt; len; ++i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fclose(fp[i]);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if ( ! error_flag){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Est_init();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printf("control\t\tsymbol\t\taddress\t\tlength\n");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printf("section\t\tname\n");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printf("---------------------------------------------------------------\n");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int i = 0; i &lt; len; ++i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csaddr = &amp;(ExtTable.ConSec[i]);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printf("%-6s\t\t\t\t%04X\t\t%04X\n", csaddr-&gt;name, csaddr-&gt;address, csaddr-&gt;length);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total_length += csaddr-&gt;length;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for ( int j = 0; j &lt; csaddr-&gt;Dnum; ++j )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printf("\t\t%-6s\t\t%04X\t\t\n", csaddr-&gt;ExtSym[j].name, csaddr-&gt;ExtSym[j].address);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printf("---------------------------------------------------------------\n");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printf("\t\t\t\t\ttotal length  %4X\n", total_length);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start_address =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return 1;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*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recode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M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relocative addressing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EXTARR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reference number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가지고서</w:t>
      </w:r>
      <w:r>
        <w:rPr>
          <w:rFonts w:hint="eastAsia"/>
          <w:lang w:eastAsia="ko-KR"/>
        </w:rPr>
        <w:t xml:space="preserve"> relocative addressing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void recode_M(EXTSYM *EXTARR, char sign, int address, int size, int csnum, int idx){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value =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mask =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addr, tmp;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signb;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signb = ( sign == '-' ) ? -1 : 1;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tmp = size / 2 + size % 2;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addr = 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while( tmp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value &lt;&lt;= 8;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value += get_memory(addr);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tmp--;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addr++;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tmp = size 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while ( tmp ) 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mask &lt;&lt;= 4;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mask += 0xF;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tmp--;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tmp = mask &amp; value;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tmp += EXTARR[idx].address * signb;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tmp = mask &amp; tmp;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value = value &amp; (~mask);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value += tmp;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addr = 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tmp = size / 2 + size % 2;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while( tmp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set_memory(addr, ((value &gt;&gt; ( ( tmp - 1 ) * 8 ) ) &amp; 0xFF));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addr++;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tmp--;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/*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recode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reference number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*/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recode_R(EXTSYM *EXTARR, char *str){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int len;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lastRenderedPageBreak/>
        <w:t xml:space="preserve">    int idx;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char name[7];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extsptr ptr;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len = (int) strlen(str);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for ( int i = 0; i &lt; len; i+= 8 ){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sscanf(str + i, "%2X%6s", &amp;idx, 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delete_whitespace(name);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str_replace(name, " ", "");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ptr = Est_find(name);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if  ( ptr == NULL ){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fprintf(stderr, "NO [%s] EXTSYM ERROR!\n", name);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EXTARR[idx - 1].address = ptr-&gt;address;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    strcpy( EXTARR[ idx - 1 ].name, ptr-&gt;symbol);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}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 xml:space="preserve">    return 1;</w:t>
      </w:r>
    </w:p>
    <w:p w:rsidR="005E6024" w:rsidRPr="005E6024" w:rsidRDefault="005E6024" w:rsidP="005E6024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pStyle w:val="1"/>
        <w:numPr>
          <w:ilvl w:val="0"/>
          <w:numId w:val="0"/>
        </w:numPr>
        <w:rPr>
          <w:rFonts w:ascii="맑은 고딕" w:eastAsia="맑은 고딕" w:hAnsi="맑은 고딕"/>
          <w:szCs w:val="30"/>
          <w:lang w:eastAsia="ko-KR"/>
        </w:rPr>
      </w:pPr>
      <w:r>
        <w:rPr>
          <w:rFonts w:ascii="맑은 고딕" w:eastAsia="맑은 고딕" w:hAnsi="맑은 고딕"/>
          <w:sz w:val="26"/>
          <w:szCs w:val="26"/>
          <w:lang w:eastAsia="ko-KR"/>
        </w:rPr>
        <w:br w:type="page"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lastRenderedPageBreak/>
        <w:t xml:space="preserve">       6.3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debug.h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#ifndef __DEBUG__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#define __DEBUG__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&lt;stdio.h&gt;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&lt;string.h&gt;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#include &lt;stdlib.h&gt;</w:t>
      </w:r>
    </w:p>
    <w:p w:rsidR="005E6024" w:rsidRDefault="005E6024" w:rsidP="005E6024">
      <w:pPr>
        <w:rPr>
          <w:lang w:eastAsia="ko-KR"/>
        </w:rPr>
      </w:pP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cmp(const void *, const void *);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command_bp(char *buffer);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void print_bp();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void add_bp(int address);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void bp_init(int option);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void currbp_init();</w:t>
      </w:r>
    </w:p>
    <w:p w:rsidR="005E6024" w:rsidRDefault="005E6024" w:rsidP="005E6024">
      <w:pPr>
        <w:rPr>
          <w:lang w:eastAsia="ko-KR"/>
        </w:rPr>
      </w:pPr>
      <w:r>
        <w:rPr>
          <w:lang w:eastAsia="ko-KR"/>
        </w:rPr>
        <w:t>int get_nextbp(int curr);</w:t>
      </w:r>
    </w:p>
    <w:p w:rsidR="005E6024" w:rsidRDefault="005E6024" w:rsidP="005E6024">
      <w:pPr>
        <w:rPr>
          <w:lang w:eastAsia="ko-KR"/>
        </w:rPr>
      </w:pPr>
    </w:p>
    <w:p w:rsidR="005E6024" w:rsidRPr="005E6024" w:rsidRDefault="005E6024" w:rsidP="005E6024">
      <w:pPr>
        <w:rPr>
          <w:rFonts w:hint="eastAsia"/>
          <w:lang w:eastAsia="ko-KR"/>
        </w:rPr>
      </w:pPr>
      <w:r>
        <w:rPr>
          <w:lang w:eastAsia="ko-KR"/>
        </w:rPr>
        <w:t>#endif</w:t>
      </w:r>
    </w:p>
    <w:p w:rsidR="000B5682" w:rsidRDefault="005E6024" w:rsidP="005E6024">
      <w:pPr>
        <w:pStyle w:val="1"/>
        <w:numPr>
          <w:ilvl w:val="0"/>
          <w:numId w:val="0"/>
        </w:numPr>
        <w:rPr>
          <w:rFonts w:ascii="맑은 고딕" w:eastAsia="맑은 고딕" w:hAnsi="맑은 고딕"/>
          <w:sz w:val="26"/>
          <w:szCs w:val="26"/>
          <w:lang w:eastAsia="ko-KR"/>
        </w:rPr>
      </w:pPr>
      <w:r>
        <w:rPr>
          <w:rFonts w:ascii="맑은 고딕" w:eastAsia="맑은 고딕" w:hAnsi="맑은 고딕"/>
          <w:sz w:val="26"/>
          <w:szCs w:val="26"/>
          <w:lang w:eastAsia="ko-KR"/>
        </w:rPr>
        <w:br w:type="page"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lastRenderedPageBreak/>
        <w:t xml:space="preserve">       6.4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debug.c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#include "debug.h"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#include "structure.h"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//typedef BP_NODE * node;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int breakpoint[200];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int currbp = 0;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int length;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/*</w:t>
      </w:r>
    </w:p>
    <w:p w:rsidR="000B5682" w:rsidRDefault="000B5682" w:rsidP="000B56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command breakpoint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*/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void bp_init(int option){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for ( int i = 0; i  &lt; length; ++i)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breakpoint[i] = -1;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if ( option == 1)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printf("\t[ok] clear all breakpoints\n");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}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void currbp_init(){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currbp = -1;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}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int command_bp(char *buffer){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char *token;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char *error;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int bp = -1;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int len = 0;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token = strtok(buffer, " \t");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while(token != NULL ){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token = strtok(NULL, " \t");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if ( token == NULL)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len++;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if ( strcmp(token, "clear") == 0)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    bp_init(1);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bp = strtol(token, &amp;error, 16);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if ( *error != '\0' 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}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if ( len == 0 )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print_bp();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else if ( len &gt; 1)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if ( bp != -1 ){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add_bp(bp);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printf("\t[ok] create breakpoint %04X\n", bp);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}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}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int cmp(const void *a, const void *b){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int *A = (int *)a, *B = (int *)b;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if ( *A &lt; *B 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else if ( *A == *B 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return 1;</w:t>
      </w:r>
    </w:p>
    <w:p w:rsidR="000B5682" w:rsidRDefault="000B5682" w:rsidP="000B5682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void print_bp(){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printf("\tbreakpoint\n");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printf("\t----------\n");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for ( int i = 0; i &lt; length; ++i)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        printf("\t%04X\n", breakpoint[i]);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}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void add_bp( int address ){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for ( int i = 0; i &lt; length; ++i)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if( breakpoint[i] == address) 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    fprintf(stderr, "ALREADY EXIST breakpoint.\n");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breakpoint[length++] = address;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qsort(breakpoint, length, sizeof(int), cmp);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}</w:t>
      </w:r>
    </w:p>
    <w:p w:rsidR="000B5682" w:rsidRDefault="000B5682" w:rsidP="000B5682">
      <w:pPr>
        <w:rPr>
          <w:lang w:eastAsia="ko-KR"/>
        </w:rPr>
      </w:pP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>int get_nextbp(int curr){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if ( currbp == -1 )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return breakpoint[++currbp];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if ( breakpoint[currbp] != -1)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return breakpoint[++currbp];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else</w:t>
      </w:r>
    </w:p>
    <w:p w:rsidR="000B5682" w:rsidRDefault="000B5682" w:rsidP="000B5682">
      <w:pPr>
        <w:rPr>
          <w:lang w:eastAsia="ko-KR"/>
        </w:rPr>
      </w:pPr>
      <w:r>
        <w:rPr>
          <w:lang w:eastAsia="ko-KR"/>
        </w:rPr>
        <w:t xml:space="preserve">        return -1;</w:t>
      </w:r>
    </w:p>
    <w:p w:rsidR="000B5682" w:rsidRPr="005E6024" w:rsidRDefault="000B5682" w:rsidP="000B5682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:rsidR="005E6024" w:rsidRDefault="005E6024" w:rsidP="005E6024">
      <w:pPr>
        <w:pStyle w:val="1"/>
        <w:numPr>
          <w:ilvl w:val="0"/>
          <w:numId w:val="0"/>
        </w:numPr>
        <w:rPr>
          <w:rFonts w:ascii="맑은 고딕" w:eastAsia="맑은 고딕" w:hAnsi="맑은 고딕"/>
          <w:sz w:val="30"/>
          <w:szCs w:val="30"/>
          <w:lang w:eastAsia="ko-KR"/>
        </w:rPr>
      </w:pPr>
    </w:p>
    <w:p w:rsidR="005E6024" w:rsidRDefault="005E6024" w:rsidP="005E6024">
      <w:pPr>
        <w:pStyle w:val="1"/>
        <w:numPr>
          <w:ilvl w:val="0"/>
          <w:numId w:val="0"/>
        </w:numPr>
        <w:rPr>
          <w:rFonts w:ascii="맑은 고딕" w:eastAsia="맑은 고딕" w:hAnsi="맑은 고딕"/>
          <w:sz w:val="26"/>
          <w:szCs w:val="26"/>
          <w:lang w:eastAsia="ko-KR"/>
        </w:rPr>
      </w:pPr>
      <w:r>
        <w:rPr>
          <w:rFonts w:ascii="맑은 고딕" w:eastAsia="맑은 고딕" w:hAnsi="맑은 고딕"/>
          <w:sz w:val="30"/>
          <w:szCs w:val="30"/>
          <w:lang w:eastAsia="ko-KR"/>
        </w:rPr>
        <w:br w:type="page"/>
      </w:r>
      <w:r w:rsidR="00CF5A21" w:rsidRPr="001062C7">
        <w:rPr>
          <w:rFonts w:ascii="맑은 고딕" w:eastAsia="맑은 고딕" w:hAnsi="맑은 고딕"/>
          <w:sz w:val="30"/>
          <w:szCs w:val="30"/>
          <w:lang w:eastAsia="ko-KR"/>
        </w:rPr>
        <w:lastRenderedPageBreak/>
        <w:t xml:space="preserve">      </w:t>
      </w:r>
      <w:r>
        <w:rPr>
          <w:rFonts w:ascii="맑은 고딕" w:eastAsia="맑은 고딕" w:hAnsi="맑은 고딕"/>
          <w:sz w:val="26"/>
          <w:szCs w:val="26"/>
          <w:lang w:eastAsia="ko-KR"/>
        </w:rPr>
        <w:t>6.5</w:t>
      </w:r>
      <w:r>
        <w:rPr>
          <w:rFonts w:ascii="맑은 고딕" w:eastAsia="맑은 고딕" w:hAnsi="맑은 고딕"/>
          <w:sz w:val="26"/>
          <w:szCs w:val="26"/>
          <w:lang w:eastAsia="ko-KR"/>
        </w:rPr>
        <w:tab/>
      </w:r>
      <w:r>
        <w:rPr>
          <w:rFonts w:ascii="맑은 고딕" w:eastAsia="맑은 고딕" w:hAnsi="맑은 고딕"/>
          <w:sz w:val="26"/>
          <w:szCs w:val="26"/>
          <w:lang w:eastAsia="ko-KR"/>
        </w:rPr>
        <w:tab/>
        <w:t>run.h</w:t>
      </w:r>
      <w:r>
        <w:rPr>
          <w:rFonts w:ascii="맑은 고딕" w:eastAsia="맑은 고딕" w:hAnsi="맑은 고딕"/>
          <w:sz w:val="26"/>
          <w:szCs w:val="26"/>
          <w:lang w:eastAsia="ko-KR"/>
        </w:rPr>
        <w:tab/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#ifndef __RUN__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#define __RUN__</w:t>
      </w:r>
    </w:p>
    <w:p w:rsidR="00125BD3" w:rsidRDefault="00125BD3" w:rsidP="00125BD3">
      <w:pPr>
        <w:rPr>
          <w:lang w:eastAsia="ko-KR"/>
        </w:rPr>
      </w:pP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#include &lt;stdio.h&gt;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#include &lt;stdlib.h&gt;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#include &lt;string.h&gt;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#include "structure.h"</w:t>
      </w:r>
    </w:p>
    <w:p w:rsidR="00125BD3" w:rsidRDefault="00125BD3" w:rsidP="00125BD3">
      <w:pPr>
        <w:rPr>
          <w:lang w:eastAsia="ko-KR"/>
        </w:rPr>
      </w:pP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typedef struct{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 xml:space="preserve">    int A; int X; int L; int B; int S; int T; int SW; int PC;</w:t>
      </w:r>
    </w:p>
    <w:p w:rsidR="00125BD3" w:rsidRDefault="00125BD3" w:rsidP="00125BD3">
      <w:pPr>
        <w:rPr>
          <w:rFonts w:hint="eastAsia"/>
          <w:lang w:eastAsia="ko-KR"/>
        </w:rPr>
      </w:pPr>
      <w:r>
        <w:rPr>
          <w:lang w:eastAsia="ko-KR"/>
        </w:rPr>
        <w:t>}REGISTER;</w:t>
      </w:r>
    </w:p>
    <w:p w:rsidR="00125BD3" w:rsidRDefault="00125BD3" w:rsidP="00125BD3">
      <w:pPr>
        <w:rPr>
          <w:rFonts w:hint="eastAsia"/>
          <w:lang w:eastAsia="ko-KR"/>
        </w:rPr>
      </w:pPr>
      <w:r>
        <w:rPr>
          <w:lang w:eastAsia="ko-KR"/>
        </w:rPr>
        <w:t>typedef enum{ LOAD, STORE }REG_OPTION;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int compare(int , int );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void reg_init();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void set_end_addr(int address);</w:t>
      </w:r>
    </w:p>
    <w:p w:rsidR="00125BD3" w:rsidRDefault="00125BD3" w:rsidP="00125BD3">
      <w:pPr>
        <w:rPr>
          <w:rFonts w:hint="eastAsia"/>
          <w:lang w:eastAsia="ko-KR"/>
        </w:rPr>
      </w:pPr>
      <w:r>
        <w:rPr>
          <w:lang w:eastAsia="ko-KR"/>
        </w:rPr>
        <w:t>void set_start_addr(int address);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void print_register();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int immediate(int xbpe, int data);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int indirect(int xbpe, int data, int byte, int option, int reg_value);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int simple(int xbpe, int data, int byte, int option, int reg_value);</w:t>
      </w:r>
    </w:p>
    <w:p w:rsidR="00125BD3" w:rsidRDefault="00125BD3" w:rsidP="00125BD3">
      <w:pPr>
        <w:rPr>
          <w:lang w:eastAsia="ko-KR"/>
        </w:rPr>
      </w:pPr>
      <w:r>
        <w:rPr>
          <w:lang w:eastAsia="ko-KR"/>
        </w:rPr>
        <w:t>void execute_opcode(int opcode, 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ADD(int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ADDR(int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STA(int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STB(int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STT(int ni, int xbpe, int data);;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STS(int ni, int xbpe, int data);;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STL(int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STCH(int ni, int xbpe, int data);</w:t>
      </w:r>
    </w:p>
    <w:p w:rsidR="00125BD3" w:rsidRPr="00125BD3" w:rsidRDefault="00125BD3" w:rsidP="00125BD3">
      <w:pPr>
        <w:rPr>
          <w:rFonts w:hint="eastAsia"/>
          <w:sz w:val="18"/>
          <w:lang w:eastAsia="ko-KR"/>
        </w:rPr>
      </w:pPr>
      <w:r w:rsidRPr="00125BD3">
        <w:rPr>
          <w:sz w:val="18"/>
          <w:lang w:eastAsia="ko-KR"/>
        </w:rPr>
        <w:t>void STX(int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LDA(int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LDB(int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LDT(int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LDS(int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LDX(int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LDCH(int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JSUB(int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JEQ(int ni, int xbpe, int data);</w:t>
      </w:r>
    </w:p>
    <w:p w:rsidR="00125BD3" w:rsidRPr="00125BD3" w:rsidRDefault="00125BD3" w:rsidP="00125BD3">
      <w:pPr>
        <w:rPr>
          <w:rFonts w:hint="eastAsia"/>
          <w:sz w:val="18"/>
          <w:lang w:eastAsia="ko-KR"/>
        </w:rPr>
      </w:pPr>
      <w:r w:rsidRPr="00125BD3">
        <w:rPr>
          <w:sz w:val="18"/>
          <w:lang w:eastAsia="ko-KR"/>
        </w:rPr>
        <w:t>void JGT();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MUL();</w:t>
      </w:r>
    </w:p>
    <w:p w:rsidR="00125BD3" w:rsidRPr="00125BD3" w:rsidRDefault="00125BD3" w:rsidP="00125BD3">
      <w:pPr>
        <w:rPr>
          <w:rFonts w:hint="eastAsia"/>
          <w:sz w:val="18"/>
          <w:lang w:eastAsia="ko-KR"/>
        </w:rPr>
      </w:pPr>
      <w:r w:rsidRPr="00125BD3">
        <w:rPr>
          <w:sz w:val="18"/>
          <w:lang w:eastAsia="ko-KR"/>
        </w:rPr>
        <w:t>void MULR();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J(int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JLT(int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RSUB();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RMO();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COMP(int ni, int xbpe, 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COMPR(int data);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TD();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RD();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WD();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lastRenderedPageBreak/>
        <w:t>void CLEAR(int 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TIXR(int 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SUB();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void SUBR();</w:t>
      </w:r>
    </w:p>
    <w:p w:rsidR="00125BD3" w:rsidRPr="00125BD3" w:rsidRDefault="00125BD3" w:rsidP="00125BD3">
      <w:pPr>
        <w:rPr>
          <w:sz w:val="18"/>
          <w:lang w:eastAsia="ko-KR"/>
        </w:rPr>
      </w:pPr>
      <w:r w:rsidRPr="00125BD3">
        <w:rPr>
          <w:sz w:val="18"/>
          <w:lang w:eastAsia="ko-KR"/>
        </w:rPr>
        <w:t>int command_run();</w:t>
      </w:r>
    </w:p>
    <w:p w:rsidR="00125BD3" w:rsidRDefault="00125BD3" w:rsidP="00125BD3">
      <w:pPr>
        <w:rPr>
          <w:lang w:eastAsia="ko-KR"/>
        </w:rPr>
      </w:pPr>
    </w:p>
    <w:p w:rsidR="00125BD3" w:rsidRPr="00125BD3" w:rsidRDefault="00125BD3" w:rsidP="00125BD3">
      <w:pPr>
        <w:rPr>
          <w:rFonts w:hint="eastAsia"/>
          <w:lang w:eastAsia="ko-KR"/>
        </w:rPr>
      </w:pPr>
      <w:r>
        <w:rPr>
          <w:lang w:eastAsia="ko-KR"/>
        </w:rPr>
        <w:t>#endif</w:t>
      </w:r>
    </w:p>
    <w:p w:rsidR="00CF5A21" w:rsidRDefault="005E6024" w:rsidP="005E6024">
      <w:pPr>
        <w:pStyle w:val="1"/>
        <w:numPr>
          <w:ilvl w:val="0"/>
          <w:numId w:val="0"/>
        </w:numPr>
        <w:rPr>
          <w:rFonts w:ascii="맑은 고딕" w:eastAsia="맑은 고딕" w:hAnsi="맑은 고딕"/>
          <w:sz w:val="26"/>
          <w:szCs w:val="26"/>
          <w:lang w:eastAsia="ko-KR"/>
        </w:rPr>
      </w:pPr>
      <w:r>
        <w:rPr>
          <w:rFonts w:ascii="맑은 고딕" w:eastAsia="맑은 고딕" w:hAnsi="맑은 고딕"/>
          <w:sz w:val="26"/>
          <w:szCs w:val="26"/>
          <w:lang w:eastAsia="ko-KR"/>
        </w:rPr>
        <w:br w:type="page"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lastRenderedPageBreak/>
        <w:t xml:space="preserve">       6.6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  <w:t>run.c</w:t>
      </w:r>
      <w:r w:rsidR="00CF5A21" w:rsidRPr="001062C7">
        <w:rPr>
          <w:rFonts w:ascii="맑은 고딕" w:eastAsia="맑은 고딕" w:hAnsi="맑은 고딕"/>
          <w:sz w:val="26"/>
          <w:szCs w:val="26"/>
          <w:lang w:eastAsia="ko-KR"/>
        </w:rPr>
        <w:tab/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#include "run.h"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#include "debug.h"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#include "memory.h"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#include "opcode.h"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REGISTER reg;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int curr = 0xFFFFFF;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int end = 0xFFFFFF;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int bp;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int compare(int a, int b){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a &gt; b)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return 1;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 ( a == b)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return -1;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reg_init(){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reg.A = reg.X = reg.L = reg.B =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reg.S = reg.T = reg.SW = reg.PC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int command_run(){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ni;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xbpe;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ext_flag;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Hnode opcode;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reg.PC = curr;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bp = get_nextbp(reg.PC);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printf("bp : %06X\n", bp);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if(bp &lt; reg.PC)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bp = -1;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end of program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end of memory</w:t>
      </w:r>
      <w:r>
        <w:rPr>
          <w:rFonts w:hint="eastAsia"/>
          <w:lang w:eastAsia="ko-KR"/>
        </w:rPr>
        <w:t>까지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while(reg.PC &lt; end &amp;&amp; reg.PC &lt;=0xFFFFF){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ext_flag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xbpe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ni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0;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if(bp != -1 &amp;&amp; reg.PC &gt;= bp){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printf("hahaha bp : %06X\n", bp);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print_register();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printf("\tStop at checkpoint[%04X]\n",bp);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    value = get_memory(reg.PC);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reg.PC++;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opcode = nopcode_find(value &amp; 0xFC); // 6bit </w:t>
      </w:r>
      <w:r>
        <w:rPr>
          <w:rFonts w:hint="eastAsia"/>
          <w:lang w:eastAsia="ko-KR"/>
        </w:rPr>
        <w:t>비교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if(opcode-&gt;format &gt;= 1){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if(opcode-&gt;format == 3){ // format 3</w:t>
      </w:r>
    </w:p>
    <w:p w:rsidR="007207FC" w:rsidRDefault="007207FC" w:rsidP="007207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ni = value &amp; 0x3; // 2bit </w:t>
      </w:r>
      <w:r>
        <w:rPr>
          <w:rFonts w:hint="eastAsia"/>
          <w:lang w:eastAsia="ko-KR"/>
        </w:rPr>
        <w:t>비교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if(ni != 0){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value = get_memory(reg.PC);</w:t>
      </w:r>
    </w:p>
    <w:p w:rsidR="007207FC" w:rsidRDefault="007207FC" w:rsidP="007207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xbpe = value &gt;&gt; 4; // nixbpe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xbpe</w:t>
      </w:r>
      <w:r>
        <w:rPr>
          <w:rFonts w:hint="eastAsia"/>
          <w:lang w:eastAsia="ko-KR"/>
        </w:rPr>
        <w:t>만가지고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옴</w:t>
      </w:r>
      <w:r>
        <w:rPr>
          <w:rFonts w:hint="eastAsia"/>
          <w:lang w:eastAsia="ko-KR"/>
        </w:rPr>
        <w:t>.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if(xbpe &amp; 0x01) // e = 1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    ext_flag = 1;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value &amp;= 0x0F;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reg.PC++;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value &lt;&lt;= 8;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value += get_memory(reg.PC);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reg.PC++;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if ( ext_flag ){ // format 4</w:t>
      </w:r>
    </w:p>
    <w:p w:rsidR="007207FC" w:rsidRDefault="007207FC" w:rsidP="007207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    value &lt;&lt;= 8; // 3 bit </w:t>
      </w:r>
      <w:r>
        <w:rPr>
          <w:rFonts w:hint="eastAsia"/>
          <w:lang w:eastAsia="ko-KR"/>
        </w:rPr>
        <w:t>추가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    value += get_memory(reg.PC);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    reg.PC++;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/**** format 2 ****/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else if(opcode-&gt;format == 2){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value = get_memory(reg.PC);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reg.PC++;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execute_opcode(opcode-&gt;n_opcode, ni, xbpe, value);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curr = reg.PC;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print_register();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printf("\tEnd Program\n");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currbp_init();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return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int immediate(int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if(!(xbpe &amp; 0x01) &amp;&amp; (data &amp; 0x800)) // e = 0 and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data |= 0xFFFFF000;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xbpe == 0 ) // value = disp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data;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 ( xbpe &amp; 0x01 ) // e = 1, extend and value = addr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data;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else if ( xbpe &amp; 0x02 ) // p = 1, pc relocative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(data + 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 ( xbpe &amp; 0x04 ) // b = 1, base relocative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( data + reg.B);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return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int indirect(int xbpe, int data, int byte, int option, int reg_value){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address;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 xbpe &amp; 0x01 ) // e = 1, extend and value = addr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address = simple(xbpe, data, 5, LOAD, 0);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 // value = disp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address = simple(xbpe, data, byte, LOAD, 0);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if(byte == 1){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if(option == LOAD){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if(address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value = get_memory(address);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return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else{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if(address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set_memory(address, reg_value);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/* *** load from memory ****/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if(option == LOAD){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&lt;= 0xFFFFF){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 = get_memory(address);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+ 1 &lt;= 0xFFFFF){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 = value &lt;&lt; 8;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+= get_memory(address + 1);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+ 2 &lt;= 0xFFFFF){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 = value &lt;&lt; 8;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+= get_memory(address + 2);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/* *** reg_value at memory ****/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set_memory(address, ((reg_value &gt;&gt; 16) &amp; 0xFF));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+ 1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set_memory(address+1, ((reg_value &gt;&gt; 8) &amp; 0xFF));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+ 2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set_memory(address+2, (reg_value &amp; 0xFF));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return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int simple(int xbpe, int data, int byte, int option, int reg_value){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address = data;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xbpe &amp; 0x01 )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byte = 5;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byte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if(data &amp; 0x800) // if negative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data |= 0xFFFFF000;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xbpe &amp; 0x08 ) // x = 1, index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address = data + reg.X;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xbpe &amp; 0x02 ) // p = 1, pc relative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address += reg.PC;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 xbpe &amp; 0x04 ) // b = 1, base relative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address += reg.B;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if(byte == 1) { // CH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if(option == LOAD){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if(address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value = get_memory(address);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return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else{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if(address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    set_memory(address, reg_value);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return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if(option == LOAD){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 = get_memory(address);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+ 1 &lt;= 0xFFFFF){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 = value &lt;&lt; 8;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+= get_memory(address + 1);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+ 2 &lt;= 0xFFFFF){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 = value &lt;&lt; 8;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+= get_memory(address + 2);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set_memory(address, ((reg_value &gt;&gt; 16) &amp; 0xFF));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    if(address + 1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set_memory(address+1, ((reg_value &gt;&gt; 8) &amp; 0xFF));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if(address + 2 &lt;= 0xFFFFF)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set_memory(address+2, (reg_value &amp; 0xFF));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return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return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ADD(int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indirect(xbpe, data, 3, LOAD, reg.A);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 ( 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simple(xbpe, data, 3, LOAD, reg.A);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reg.A +=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ADDR(int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*value1, *value2;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switch(data &gt;&gt; 4){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&amp;reg.A;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2: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&amp;reg.L;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3: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&amp;reg.B;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&amp;reg.S;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5: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&amp;reg.T;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switch(data &amp; 0x0F){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&amp;reg.A;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2: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&amp;reg.L;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3: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&amp;reg.B;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&amp;reg.S;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    case 5: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&amp;reg.T;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*value2 += *value1;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STA(int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indirect(xbpe, data, 3, STORE, reg.A);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 ( ni == 3 )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simple(xbpe, data, 3, STORE, reg.A);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STB(int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indirect(xbpe, data, 3, STORE, reg.B);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 ( ni == 3 )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simple(xbpe, data, 3, STORE, reg.B);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STT(int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indirect(xbpe, data, 3, STORE, reg.T);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 ( ni == 3 )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simple(xbpe, data, 3, STORE, reg.T);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STS(int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indirect(xbpe, data, 3, STORE, reg.S);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 ( ni == 3 )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simple(xbpe, data, 3, STORE, reg.S);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STL(int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ni == 2 )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indirect(xbpe, data, 3, STORE, reg.L);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 ( ni == 3 )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simple(xbpe, data, 3, STORE, reg.L);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STCH(int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 ( ni == 2 )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indirect(xbpe, data, 1, STORE, reg.A &amp; 0xFF);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simple(xbpe, data, 1, STORE, reg.A &amp; 0xFF);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STX(int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    indirect(xbpe, data, 3, STORE, reg.X);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simple(xbpe, data, 3, STORE, reg.X);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LDA(int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1)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reg.A = immediate(xbpe,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reg.A = indirect(xbpe,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reg.A = simple(xbpe,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LDB(int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1)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reg.B = immediate(xbpe,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reg.B = indirect(xbpe,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reg.B = simple(xbpe,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LDT(int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1)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reg.T = immediate(xbpe,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reg.T = indirect(xbpe,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reg.T = simple(xbpe,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LDX(int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1)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reg.X = immediate(xbpe,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reg.X = indirect(xbpe,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reg.X = simple(xbpe,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LDS(int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1)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reg.S = immediate(xbpe,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reg.S = indirect(xbpe,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reg.S = simple(xbpe,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LDCH(int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1)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reg.A = immediate(xbpe,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else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reg.A = indirect(xbpe, data, 1,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reg.A = simple(xbpe, data, 1,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JSUB(int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simple(xbpe,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immediate(xbpe,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reg.L = reg.PC;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reg.PC =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currbp_init();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bp = get_nextbp(reg.PC);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JEQ(int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if(reg.SW == 0){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= simple(xbpe,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= immediate(xbpe,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reg.PC =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currbp_init();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bp = get_nextbp(reg.PC);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J(int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simple(xbpe,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immediate(xbpe, data);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reg.PC =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currbp_init();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bp = get_nextbp(reg.PC);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JLT(int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if(reg.SW &lt; 0){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= simple(xbpe,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= immediate(xbpe, data);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reg.PC =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currbp_init();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    bp = get_nextbp(reg.PC);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RSUB(){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reg.PC = reg.L;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currbp_init();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bp = get_nextbp(reg.PC);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COMP(int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if(ni == 1)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immediate(xbpe,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2)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indirect(xbpe, data, 3, LOAD, 0);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else if(ni == 3)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value = simple(xbpe, data, 3, LOAD, 0);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reg.SW = compare(reg.A, value);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COMPR(int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int value1, value2;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switch(data &gt;&gt; 4){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reg.A;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2: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reg.L;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3: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reg.B;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reg.S;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5: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value1 = reg.T;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switch(data &amp; 0x0F){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reg.A;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2: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reg.L;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3: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reg.B;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reg.S;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5: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value2 = reg.T;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reg.SW = compare(value1, value2);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TD(){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reg.SW = 1;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RD(){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WD(){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reg.SW = -1;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CLEAR(int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switch(data &gt;&gt; 4){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reg.A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1: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reg.X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2: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reg.L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3: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reg.B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reg.S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5: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reg.T = 0;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TIXR(int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lastRenderedPageBreak/>
        <w:t xml:space="preserve">    int value;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reg.X++;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switch(data &gt;&gt; 4){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= reg.A;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2: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= reg.L;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3: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=     reg.B;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=     reg.S;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5: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value =     reg.T;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default: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reg.SW = compare(reg.X, value);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print_register(){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printf("\t\tA  : %06X X  : %06X\n\t\tL  : %06X PC : %06X\n\t\tB  : %06X S  : %06X\n\t\tT  : %06X\n",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reg.A, reg.X, reg.L, reg.PC, reg.B, reg.S, reg.T);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}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>void execute_opcode(int opcode, int ni, int xbpe, int data){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switch(opcode){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0x00: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LDA(ni, 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0x68: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LDB(ni, 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0x74: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LDT(ni, 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0x04: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LDX(ni, 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0x50: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LDCH(ni, 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0x0C: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STA(ni, xbpe, data);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lastRenderedPageBreak/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0x14: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STL(ni, xbpe, data);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0x10: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STX(ni, xbpe, data);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0x54: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STCH(ni, xbpe, data);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0x48: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JSUB(ni, xbpe, data);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0x30: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JEQ(ni, 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0x38: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JLT(ni, 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0x3C: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J(ni, xbpe, 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0x28: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COMP(ni, xbpe, data);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0xE0: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TD();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0xD8: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RD();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0x4C: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RSUB();</w:t>
      </w:r>
    </w:p>
    <w:p w:rsidR="007207FC" w:rsidRDefault="007207FC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0xDC: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WD();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0xB4: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CLEAR(data);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0xA0: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COMPR(data);</w:t>
      </w:r>
    </w:p>
    <w:p w:rsidR="007207FC" w:rsidRDefault="00FA5673" w:rsidP="007207FC">
      <w:pPr>
        <w:rPr>
          <w:rFonts w:hint="eastAsia"/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case 0xB8: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TIXR(data);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7207FC" w:rsidRDefault="007207FC" w:rsidP="007207FC">
      <w:pPr>
        <w:rPr>
          <w:lang w:eastAsia="ko-KR"/>
        </w:rPr>
      </w:pPr>
      <w:r>
        <w:rPr>
          <w:lang w:eastAsia="ko-KR"/>
        </w:rPr>
        <w:t xml:space="preserve">    }</w:t>
      </w:r>
    </w:p>
    <w:p w:rsidR="007207FC" w:rsidRPr="007207FC" w:rsidRDefault="007207FC" w:rsidP="007207FC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:rsidR="000909C5" w:rsidRPr="00FA5673" w:rsidRDefault="000909C5" w:rsidP="00FA5673">
      <w:pPr>
        <w:pStyle w:val="1"/>
        <w:numPr>
          <w:ilvl w:val="0"/>
          <w:numId w:val="0"/>
        </w:numPr>
        <w:spacing w:line="276" w:lineRule="auto"/>
        <w:rPr>
          <w:rFonts w:ascii="NSimSun" w:eastAsia="NSimSun" w:hAnsi="NSimSun" w:hint="eastAsia"/>
          <w:lang w:eastAsia="ko-KR"/>
        </w:rPr>
      </w:pPr>
    </w:p>
    <w:sectPr w:rsidR="000909C5" w:rsidRPr="00FA5673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292" w:rsidRDefault="00184292">
      <w:r>
        <w:separator/>
      </w:r>
    </w:p>
  </w:endnote>
  <w:endnote w:type="continuationSeparator" w:id="0">
    <w:p w:rsidR="00184292" w:rsidRDefault="0018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97B" w:rsidRDefault="002D097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D097B" w:rsidRDefault="002D097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97B" w:rsidRDefault="002D097B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B1778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2D097B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D097B" w:rsidRDefault="002D097B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D097B" w:rsidRPr="00CE7811" w:rsidRDefault="002D097B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2D097B" w:rsidRDefault="002D097B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292" w:rsidRDefault="00184292">
      <w:r>
        <w:separator/>
      </w:r>
    </w:p>
  </w:footnote>
  <w:footnote w:type="continuationSeparator" w:id="0">
    <w:p w:rsidR="00184292" w:rsidRDefault="00184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97B" w:rsidRDefault="002D097B">
    <w:pPr>
      <w:pStyle w:val="a7"/>
      <w:jc w:val="right"/>
      <w:rPr>
        <w:lang w:eastAsia="ko-KR"/>
      </w:rPr>
    </w:pPr>
  </w:p>
  <w:p w:rsidR="002D097B" w:rsidRDefault="002D097B">
    <w:pPr>
      <w:pStyle w:val="a7"/>
      <w:jc w:val="right"/>
      <w:rPr>
        <w:lang w:eastAsia="ko-KR"/>
      </w:rPr>
    </w:pPr>
    <w:r>
      <w:rPr>
        <w:noProof/>
      </w:rPr>
      <w:pict>
        <v:line id="Line 6" o:spid="_x0000_s2049" style="position:absolute;left:0;text-align:left;z-index:1;visibility:visibl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<v:stroke linestyle="thickThin"/>
        </v:line>
      </w:pict>
    </w:r>
  </w:p>
  <w:p w:rsidR="002D097B" w:rsidRDefault="002D097B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97B" w:rsidRDefault="002D097B">
    <w:pPr>
      <w:pStyle w:val="a7"/>
      <w:rPr>
        <w:lang w:eastAsia="ko-KR"/>
      </w:rPr>
    </w:pPr>
  </w:p>
  <w:p w:rsidR="002D097B" w:rsidRDefault="002D097B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238C7B8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8"/>
        <w:szCs w:val="28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맑은 고딕" w:eastAsia="맑은 고딕" w:hAnsi="맑은 고딕"/>
        <w:b w:val="0"/>
        <w:bCs w:val="0"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EC4799"/>
    <w:multiLevelType w:val="multilevel"/>
    <w:tmpl w:val="AA2AB156"/>
    <w:lvl w:ilvl="0">
      <w:start w:val="1"/>
      <w:numFmt w:val="decimal"/>
      <w:lvlText w:val="%1.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1D94A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580A4042"/>
    <w:multiLevelType w:val="hybridMultilevel"/>
    <w:tmpl w:val="51F82B42"/>
    <w:lvl w:ilvl="0" w:tplc="FDE29226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9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1"/>
    <w:lvlOverride w:ilvl="0">
      <w:startOverride w:val="1"/>
    </w:lvlOverride>
  </w:num>
  <w:num w:numId="3">
    <w:abstractNumId w:val="19"/>
  </w:num>
  <w:num w:numId="4">
    <w:abstractNumId w:val="9"/>
  </w:num>
  <w:num w:numId="5">
    <w:abstractNumId w:val="1"/>
  </w:num>
  <w:num w:numId="6">
    <w:abstractNumId w:val="7"/>
  </w:num>
  <w:num w:numId="7">
    <w:abstractNumId w:val="16"/>
  </w:num>
  <w:num w:numId="8">
    <w:abstractNumId w:val="4"/>
  </w:num>
  <w:num w:numId="9">
    <w:abstractNumId w:val="8"/>
  </w:num>
  <w:num w:numId="10">
    <w:abstractNumId w:val="13"/>
  </w:num>
  <w:num w:numId="11">
    <w:abstractNumId w:val="0"/>
  </w:num>
  <w:num w:numId="12">
    <w:abstractNumId w:val="0"/>
  </w:num>
  <w:num w:numId="13">
    <w:abstractNumId w:val="5"/>
  </w:num>
  <w:num w:numId="14">
    <w:abstractNumId w:val="18"/>
  </w:num>
  <w:num w:numId="15">
    <w:abstractNumId w:val="6"/>
  </w:num>
  <w:num w:numId="16">
    <w:abstractNumId w:val="17"/>
  </w:num>
  <w:num w:numId="17">
    <w:abstractNumId w:val="2"/>
  </w:num>
  <w:num w:numId="18">
    <w:abstractNumId w:val="14"/>
  </w:num>
  <w:num w:numId="19">
    <w:abstractNumId w:val="15"/>
  </w:num>
  <w:num w:numId="20">
    <w:abstractNumId w:val="0"/>
  </w:num>
  <w:num w:numId="21">
    <w:abstractNumId w:val="3"/>
  </w:num>
  <w:num w:numId="22">
    <w:abstractNumId w:val="10"/>
  </w:num>
  <w:num w:numId="23">
    <w:abstractNumId w:val="12"/>
  </w:num>
  <w:num w:numId="24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7BEE"/>
    <w:rsid w:val="00014156"/>
    <w:rsid w:val="00021B16"/>
    <w:rsid w:val="00025B66"/>
    <w:rsid w:val="000324D0"/>
    <w:rsid w:val="000408F4"/>
    <w:rsid w:val="00056510"/>
    <w:rsid w:val="000666DA"/>
    <w:rsid w:val="0006784D"/>
    <w:rsid w:val="00077A2E"/>
    <w:rsid w:val="00083D51"/>
    <w:rsid w:val="000909C5"/>
    <w:rsid w:val="000A2383"/>
    <w:rsid w:val="000B0311"/>
    <w:rsid w:val="000B551F"/>
    <w:rsid w:val="000B5682"/>
    <w:rsid w:val="000B5817"/>
    <w:rsid w:val="000C67AF"/>
    <w:rsid w:val="000E5441"/>
    <w:rsid w:val="001062C7"/>
    <w:rsid w:val="00107DB8"/>
    <w:rsid w:val="001123FD"/>
    <w:rsid w:val="0011310B"/>
    <w:rsid w:val="001228A7"/>
    <w:rsid w:val="00125BD3"/>
    <w:rsid w:val="0013436B"/>
    <w:rsid w:val="0014291E"/>
    <w:rsid w:val="00150ABF"/>
    <w:rsid w:val="001569B5"/>
    <w:rsid w:val="001601D8"/>
    <w:rsid w:val="00163672"/>
    <w:rsid w:val="00167876"/>
    <w:rsid w:val="00181F91"/>
    <w:rsid w:val="00182114"/>
    <w:rsid w:val="001831D7"/>
    <w:rsid w:val="00184292"/>
    <w:rsid w:val="001A0B97"/>
    <w:rsid w:val="001B1778"/>
    <w:rsid w:val="001B3FD9"/>
    <w:rsid w:val="001B413C"/>
    <w:rsid w:val="001B7233"/>
    <w:rsid w:val="001C5FBE"/>
    <w:rsid w:val="002155AD"/>
    <w:rsid w:val="00233C44"/>
    <w:rsid w:val="00236548"/>
    <w:rsid w:val="00246BC2"/>
    <w:rsid w:val="00252EB6"/>
    <w:rsid w:val="00253111"/>
    <w:rsid w:val="00263349"/>
    <w:rsid w:val="00264910"/>
    <w:rsid w:val="00265AEC"/>
    <w:rsid w:val="00266590"/>
    <w:rsid w:val="00277C89"/>
    <w:rsid w:val="00283FAB"/>
    <w:rsid w:val="00290642"/>
    <w:rsid w:val="002B42A9"/>
    <w:rsid w:val="002B6CCC"/>
    <w:rsid w:val="002C365E"/>
    <w:rsid w:val="002C3D8D"/>
    <w:rsid w:val="002D03F5"/>
    <w:rsid w:val="002D097B"/>
    <w:rsid w:val="002D1245"/>
    <w:rsid w:val="002D4DC6"/>
    <w:rsid w:val="002D5A12"/>
    <w:rsid w:val="002E6BED"/>
    <w:rsid w:val="00305FDE"/>
    <w:rsid w:val="00310C43"/>
    <w:rsid w:val="00332E85"/>
    <w:rsid w:val="00334981"/>
    <w:rsid w:val="0034006F"/>
    <w:rsid w:val="00340730"/>
    <w:rsid w:val="003409EA"/>
    <w:rsid w:val="00351DCE"/>
    <w:rsid w:val="003526C9"/>
    <w:rsid w:val="0036541D"/>
    <w:rsid w:val="003679F0"/>
    <w:rsid w:val="003726BC"/>
    <w:rsid w:val="003842A2"/>
    <w:rsid w:val="00392ECB"/>
    <w:rsid w:val="003B0E7A"/>
    <w:rsid w:val="003B47A8"/>
    <w:rsid w:val="003B701C"/>
    <w:rsid w:val="003C0BF8"/>
    <w:rsid w:val="003C17E4"/>
    <w:rsid w:val="003C2B51"/>
    <w:rsid w:val="003F2821"/>
    <w:rsid w:val="003F305A"/>
    <w:rsid w:val="00400A81"/>
    <w:rsid w:val="00403FDC"/>
    <w:rsid w:val="004115D5"/>
    <w:rsid w:val="00425703"/>
    <w:rsid w:val="00433AA0"/>
    <w:rsid w:val="00465B61"/>
    <w:rsid w:val="00480367"/>
    <w:rsid w:val="0048552F"/>
    <w:rsid w:val="00496DCB"/>
    <w:rsid w:val="004975F8"/>
    <w:rsid w:val="004B0591"/>
    <w:rsid w:val="004B1390"/>
    <w:rsid w:val="004B2034"/>
    <w:rsid w:val="004B6A4C"/>
    <w:rsid w:val="004B6C88"/>
    <w:rsid w:val="004C1321"/>
    <w:rsid w:val="004C794D"/>
    <w:rsid w:val="004E0A8D"/>
    <w:rsid w:val="004F0E68"/>
    <w:rsid w:val="004F4208"/>
    <w:rsid w:val="00503377"/>
    <w:rsid w:val="0050707C"/>
    <w:rsid w:val="00507E7E"/>
    <w:rsid w:val="005160F2"/>
    <w:rsid w:val="00525BB2"/>
    <w:rsid w:val="00530B24"/>
    <w:rsid w:val="005420CA"/>
    <w:rsid w:val="00542201"/>
    <w:rsid w:val="0055587F"/>
    <w:rsid w:val="00561404"/>
    <w:rsid w:val="0056352C"/>
    <w:rsid w:val="00564BC4"/>
    <w:rsid w:val="005767AD"/>
    <w:rsid w:val="00581A76"/>
    <w:rsid w:val="00586326"/>
    <w:rsid w:val="00593B35"/>
    <w:rsid w:val="00597A08"/>
    <w:rsid w:val="005A1AEE"/>
    <w:rsid w:val="005D01F6"/>
    <w:rsid w:val="005D5911"/>
    <w:rsid w:val="005E6024"/>
    <w:rsid w:val="005F645B"/>
    <w:rsid w:val="006070F7"/>
    <w:rsid w:val="0063507C"/>
    <w:rsid w:val="006623F8"/>
    <w:rsid w:val="00665408"/>
    <w:rsid w:val="00682848"/>
    <w:rsid w:val="00683315"/>
    <w:rsid w:val="006B0094"/>
    <w:rsid w:val="006B7A0A"/>
    <w:rsid w:val="006C423C"/>
    <w:rsid w:val="006F04F4"/>
    <w:rsid w:val="006F1095"/>
    <w:rsid w:val="006F12D5"/>
    <w:rsid w:val="006F1CA8"/>
    <w:rsid w:val="006F2618"/>
    <w:rsid w:val="0070231E"/>
    <w:rsid w:val="00705626"/>
    <w:rsid w:val="0071414E"/>
    <w:rsid w:val="007207FC"/>
    <w:rsid w:val="00720BC0"/>
    <w:rsid w:val="00721E65"/>
    <w:rsid w:val="00722D3D"/>
    <w:rsid w:val="00726A6E"/>
    <w:rsid w:val="0072778D"/>
    <w:rsid w:val="00730C1D"/>
    <w:rsid w:val="00732733"/>
    <w:rsid w:val="00733950"/>
    <w:rsid w:val="007344EF"/>
    <w:rsid w:val="00741BE2"/>
    <w:rsid w:val="00754F6F"/>
    <w:rsid w:val="00766FC0"/>
    <w:rsid w:val="00767CDF"/>
    <w:rsid w:val="00776F2D"/>
    <w:rsid w:val="00777331"/>
    <w:rsid w:val="00781A13"/>
    <w:rsid w:val="007832C2"/>
    <w:rsid w:val="007862F4"/>
    <w:rsid w:val="0079427C"/>
    <w:rsid w:val="00797DC7"/>
    <w:rsid w:val="00797E2D"/>
    <w:rsid w:val="007C06B9"/>
    <w:rsid w:val="007C6C71"/>
    <w:rsid w:val="007F0978"/>
    <w:rsid w:val="007F0CA7"/>
    <w:rsid w:val="007F59D0"/>
    <w:rsid w:val="007F7050"/>
    <w:rsid w:val="007F7E92"/>
    <w:rsid w:val="00802048"/>
    <w:rsid w:val="00804A5F"/>
    <w:rsid w:val="00805A41"/>
    <w:rsid w:val="00807CDC"/>
    <w:rsid w:val="00810DFB"/>
    <w:rsid w:val="0081228A"/>
    <w:rsid w:val="00820AB0"/>
    <w:rsid w:val="00824BD2"/>
    <w:rsid w:val="008320D6"/>
    <w:rsid w:val="00856065"/>
    <w:rsid w:val="00860695"/>
    <w:rsid w:val="00873A3A"/>
    <w:rsid w:val="00886374"/>
    <w:rsid w:val="008A54E2"/>
    <w:rsid w:val="008A64BE"/>
    <w:rsid w:val="008B197D"/>
    <w:rsid w:val="008B5427"/>
    <w:rsid w:val="008C47B9"/>
    <w:rsid w:val="008C6F6A"/>
    <w:rsid w:val="008E4D04"/>
    <w:rsid w:val="0091386F"/>
    <w:rsid w:val="009172F6"/>
    <w:rsid w:val="00926EDC"/>
    <w:rsid w:val="0093666D"/>
    <w:rsid w:val="009422F1"/>
    <w:rsid w:val="00942D6F"/>
    <w:rsid w:val="00961949"/>
    <w:rsid w:val="00965691"/>
    <w:rsid w:val="00973CF3"/>
    <w:rsid w:val="00974258"/>
    <w:rsid w:val="009822C9"/>
    <w:rsid w:val="009B3D12"/>
    <w:rsid w:val="009C134E"/>
    <w:rsid w:val="009C70C8"/>
    <w:rsid w:val="009E0A5F"/>
    <w:rsid w:val="009F06C4"/>
    <w:rsid w:val="00A002E6"/>
    <w:rsid w:val="00A109BB"/>
    <w:rsid w:val="00A25E1E"/>
    <w:rsid w:val="00A33574"/>
    <w:rsid w:val="00A362D7"/>
    <w:rsid w:val="00A42235"/>
    <w:rsid w:val="00A42703"/>
    <w:rsid w:val="00A42F7A"/>
    <w:rsid w:val="00A46447"/>
    <w:rsid w:val="00A95714"/>
    <w:rsid w:val="00A9661E"/>
    <w:rsid w:val="00AA7D4F"/>
    <w:rsid w:val="00AC026B"/>
    <w:rsid w:val="00AC39F1"/>
    <w:rsid w:val="00AC4D79"/>
    <w:rsid w:val="00AE47E5"/>
    <w:rsid w:val="00AE5A9D"/>
    <w:rsid w:val="00AF1E72"/>
    <w:rsid w:val="00AF24CC"/>
    <w:rsid w:val="00AF4CC3"/>
    <w:rsid w:val="00B028C1"/>
    <w:rsid w:val="00B10B18"/>
    <w:rsid w:val="00B16C6C"/>
    <w:rsid w:val="00B404A5"/>
    <w:rsid w:val="00B4235D"/>
    <w:rsid w:val="00B6511C"/>
    <w:rsid w:val="00B665A6"/>
    <w:rsid w:val="00B75C71"/>
    <w:rsid w:val="00B86235"/>
    <w:rsid w:val="00B9337F"/>
    <w:rsid w:val="00B97E00"/>
    <w:rsid w:val="00BB1898"/>
    <w:rsid w:val="00BB3710"/>
    <w:rsid w:val="00BB4E04"/>
    <w:rsid w:val="00BC32AA"/>
    <w:rsid w:val="00BD3B18"/>
    <w:rsid w:val="00BD6355"/>
    <w:rsid w:val="00BD7CBD"/>
    <w:rsid w:val="00BE0A77"/>
    <w:rsid w:val="00BE53A6"/>
    <w:rsid w:val="00BE72EE"/>
    <w:rsid w:val="00BF36A3"/>
    <w:rsid w:val="00C0479E"/>
    <w:rsid w:val="00C06649"/>
    <w:rsid w:val="00C35CBE"/>
    <w:rsid w:val="00C429A4"/>
    <w:rsid w:val="00C44F9D"/>
    <w:rsid w:val="00C47BEE"/>
    <w:rsid w:val="00C50841"/>
    <w:rsid w:val="00C634D7"/>
    <w:rsid w:val="00C675A6"/>
    <w:rsid w:val="00C9094E"/>
    <w:rsid w:val="00C92F05"/>
    <w:rsid w:val="00CA0D86"/>
    <w:rsid w:val="00CA247B"/>
    <w:rsid w:val="00CA6151"/>
    <w:rsid w:val="00CB6B9C"/>
    <w:rsid w:val="00CC01EC"/>
    <w:rsid w:val="00CC4C5F"/>
    <w:rsid w:val="00CC6175"/>
    <w:rsid w:val="00CE7811"/>
    <w:rsid w:val="00CF0711"/>
    <w:rsid w:val="00CF0E07"/>
    <w:rsid w:val="00CF542C"/>
    <w:rsid w:val="00CF5A21"/>
    <w:rsid w:val="00D02F99"/>
    <w:rsid w:val="00D242A4"/>
    <w:rsid w:val="00D26F4E"/>
    <w:rsid w:val="00D26FD8"/>
    <w:rsid w:val="00D314FC"/>
    <w:rsid w:val="00D37E57"/>
    <w:rsid w:val="00D41D04"/>
    <w:rsid w:val="00D466D6"/>
    <w:rsid w:val="00D50057"/>
    <w:rsid w:val="00D6201D"/>
    <w:rsid w:val="00D6407C"/>
    <w:rsid w:val="00D75ECA"/>
    <w:rsid w:val="00D76283"/>
    <w:rsid w:val="00D9129C"/>
    <w:rsid w:val="00D945C6"/>
    <w:rsid w:val="00D9729C"/>
    <w:rsid w:val="00DA10F9"/>
    <w:rsid w:val="00DA20E3"/>
    <w:rsid w:val="00DB00F4"/>
    <w:rsid w:val="00DB6229"/>
    <w:rsid w:val="00DC1C3A"/>
    <w:rsid w:val="00DD2717"/>
    <w:rsid w:val="00DD7B9C"/>
    <w:rsid w:val="00DE61E7"/>
    <w:rsid w:val="00DF0F36"/>
    <w:rsid w:val="00E01913"/>
    <w:rsid w:val="00E056A0"/>
    <w:rsid w:val="00E10AC7"/>
    <w:rsid w:val="00E178A8"/>
    <w:rsid w:val="00E21195"/>
    <w:rsid w:val="00E26FD6"/>
    <w:rsid w:val="00E51306"/>
    <w:rsid w:val="00E65FD8"/>
    <w:rsid w:val="00E811B4"/>
    <w:rsid w:val="00E81E7F"/>
    <w:rsid w:val="00E96ED9"/>
    <w:rsid w:val="00EA1B44"/>
    <w:rsid w:val="00EC0233"/>
    <w:rsid w:val="00EC1998"/>
    <w:rsid w:val="00EC1AE0"/>
    <w:rsid w:val="00EC7847"/>
    <w:rsid w:val="00EE3536"/>
    <w:rsid w:val="00EE3834"/>
    <w:rsid w:val="00EF2E51"/>
    <w:rsid w:val="00EF31E0"/>
    <w:rsid w:val="00EF4314"/>
    <w:rsid w:val="00F04602"/>
    <w:rsid w:val="00F053E3"/>
    <w:rsid w:val="00F3291B"/>
    <w:rsid w:val="00F4635E"/>
    <w:rsid w:val="00F723B4"/>
    <w:rsid w:val="00F7599E"/>
    <w:rsid w:val="00F821A5"/>
    <w:rsid w:val="00F95E11"/>
    <w:rsid w:val="00FA5673"/>
    <w:rsid w:val="00FA7B39"/>
    <w:rsid w:val="00FA7CD4"/>
    <w:rsid w:val="00FC0162"/>
    <w:rsid w:val="00FC0899"/>
    <w:rsid w:val="00FC3804"/>
    <w:rsid w:val="00FD306A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B38BB2-ABCD-4BE8-A988-4F4EA644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0094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af7">
    <w:name w:val="바탕글"/>
    <w:basedOn w:val="a0"/>
    <w:rsid w:val="004E0A8D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eastAsia="굴림" w:hAnsi="굴림" w:cs="굴림"/>
      <w:color w:val="000000"/>
      <w:lang w:eastAsia="ko-KR"/>
    </w:rPr>
  </w:style>
  <w:style w:type="character" w:customStyle="1" w:styleId="1Char">
    <w:name w:val="제목 1 Char"/>
    <w:aliases w:val="l1 Char,level 1 heading Char"/>
    <w:link w:val="1"/>
    <w:rsid w:val="004E0A8D"/>
    <w:rPr>
      <w:rFonts w:ascii="Arial" w:hAnsi="Arial"/>
      <w:b/>
      <w:sz w:val="24"/>
      <w:lang w:eastAsia="en-US"/>
    </w:rPr>
  </w:style>
  <w:style w:type="paragraph" w:styleId="af8">
    <w:name w:val="List Paragraph"/>
    <w:basedOn w:val="a0"/>
    <w:uiPriority w:val="34"/>
    <w:qFormat/>
    <w:rsid w:val="001123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EBEF-CBA7-452B-9CB2-85492394A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0</TotalTime>
  <Pages>42</Pages>
  <Words>5624</Words>
  <Characters>32063</Characters>
  <Application>Microsoft Office Word</Application>
  <DocSecurity>0</DocSecurity>
  <Lines>267</Lines>
  <Paragraphs>75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소프트웨어 요구 명세서</vt:lpstr>
      <vt:lpstr>소프트웨어 요구 명세서</vt:lpstr>
    </vt:vector>
  </TitlesOfParts>
  <Company>&lt;Company Name&gt;</Company>
  <LinksUpToDate>false</LinksUpToDate>
  <CharactersWithSpaces>37612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유용혁</dc:creator>
  <cp:keywords>시스템명</cp:keywords>
  <cp:lastModifiedBy>Windows 사용자</cp:lastModifiedBy>
  <cp:revision>2</cp:revision>
  <cp:lastPrinted>2006-03-02T23:52:00Z</cp:lastPrinted>
  <dcterms:created xsi:type="dcterms:W3CDTF">2017-04-24T17:07:00Z</dcterms:created>
  <dcterms:modified xsi:type="dcterms:W3CDTF">2017-04-24T17:07:00Z</dcterms:modified>
</cp:coreProperties>
</file>